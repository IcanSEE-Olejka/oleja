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9BBD8" w14:textId="77777777" w:rsidR="003B2E7C" w:rsidRPr="006E5B68" w:rsidRDefault="004576D4" w:rsidP="006E5B6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E5B68">
        <w:rPr>
          <w:b/>
          <w:sz w:val="28"/>
          <w:szCs w:val="28"/>
        </w:rPr>
        <w:t xml:space="preserve">Практическая работа № </w:t>
      </w:r>
      <w:r w:rsidR="003655D1" w:rsidRPr="006E5B68">
        <w:rPr>
          <w:b/>
          <w:sz w:val="28"/>
          <w:szCs w:val="28"/>
        </w:rPr>
        <w:t>5</w:t>
      </w:r>
      <w:r w:rsidR="003B2E7C" w:rsidRPr="006E5B68">
        <w:rPr>
          <w:b/>
          <w:sz w:val="28"/>
          <w:szCs w:val="28"/>
        </w:rPr>
        <w:t>.</w:t>
      </w:r>
    </w:p>
    <w:p w14:paraId="63082AE7" w14:textId="77777777" w:rsidR="00BC4AE3" w:rsidRPr="006E5B68" w:rsidRDefault="003B2E7C" w:rsidP="006E5B68">
      <w:pPr>
        <w:spacing w:line="360" w:lineRule="auto"/>
        <w:ind w:firstLine="709"/>
        <w:rPr>
          <w:b/>
          <w:sz w:val="28"/>
          <w:szCs w:val="28"/>
        </w:rPr>
      </w:pPr>
      <w:r w:rsidRPr="006E5B68">
        <w:rPr>
          <w:b/>
          <w:sz w:val="28"/>
          <w:szCs w:val="28"/>
        </w:rPr>
        <w:t>Тема:</w:t>
      </w:r>
      <w:r w:rsidRPr="006E5B68">
        <w:rPr>
          <w:sz w:val="28"/>
          <w:szCs w:val="28"/>
        </w:rPr>
        <w:t xml:space="preserve"> «</w:t>
      </w:r>
      <w:r w:rsidR="003655D1" w:rsidRPr="006E5B68">
        <w:rPr>
          <w:sz w:val="28"/>
          <w:szCs w:val="28"/>
        </w:rPr>
        <w:t xml:space="preserve">Настройка статической маршрутизации на устройствах </w:t>
      </w:r>
      <w:r w:rsidR="003655D1" w:rsidRPr="006E5B68">
        <w:rPr>
          <w:sz w:val="28"/>
          <w:szCs w:val="28"/>
          <w:lang w:val="en-US"/>
        </w:rPr>
        <w:t>CISCO</w:t>
      </w:r>
      <w:r w:rsidRPr="006E5B68">
        <w:rPr>
          <w:sz w:val="28"/>
          <w:szCs w:val="28"/>
        </w:rPr>
        <w:t>»</w:t>
      </w:r>
    </w:p>
    <w:p w14:paraId="6F562A8D" w14:textId="6E65731F" w:rsidR="00543C2D" w:rsidRPr="004D06B8" w:rsidRDefault="00C35789" w:rsidP="004D06B8">
      <w:pPr>
        <w:tabs>
          <w:tab w:val="left" w:pos="5580"/>
        </w:tabs>
        <w:spacing w:line="360" w:lineRule="auto"/>
        <w:ind w:firstLine="709"/>
        <w:jc w:val="both"/>
        <w:rPr>
          <w:sz w:val="28"/>
          <w:szCs w:val="28"/>
        </w:rPr>
      </w:pPr>
      <w:r w:rsidRPr="006E5B68">
        <w:rPr>
          <w:b/>
          <w:sz w:val="28"/>
          <w:szCs w:val="28"/>
        </w:rPr>
        <w:t>Цель работы:</w:t>
      </w:r>
      <w:r w:rsidRPr="006E5B68">
        <w:rPr>
          <w:sz w:val="28"/>
          <w:szCs w:val="28"/>
        </w:rPr>
        <w:t xml:space="preserve"> </w:t>
      </w:r>
      <w:r w:rsidR="003655D1" w:rsidRPr="006E5B68">
        <w:rPr>
          <w:sz w:val="28"/>
          <w:szCs w:val="28"/>
        </w:rPr>
        <w:t xml:space="preserve">Создать (сконфигурировать) изображённую исходную сеть статической маршрутизации. </w:t>
      </w:r>
    </w:p>
    <w:p w14:paraId="5C77C1E0" w14:textId="78B2683F" w:rsidR="006F2C29" w:rsidRPr="006E5B68" w:rsidRDefault="006F2C29" w:rsidP="006E5B68">
      <w:pPr>
        <w:spacing w:line="360" w:lineRule="auto"/>
        <w:ind w:firstLine="709"/>
        <w:rPr>
          <w:rFonts w:eastAsia="Calibri"/>
          <w:b/>
          <w:sz w:val="28"/>
          <w:szCs w:val="28"/>
        </w:rPr>
      </w:pPr>
      <w:r w:rsidRPr="006E5B68">
        <w:rPr>
          <w:rFonts w:eastAsia="Calibri"/>
          <w:b/>
          <w:sz w:val="28"/>
          <w:szCs w:val="28"/>
        </w:rPr>
        <w:t>Ход работы</w:t>
      </w:r>
    </w:p>
    <w:p w14:paraId="795590E7" w14:textId="77777777" w:rsidR="0068108A" w:rsidRPr="006E5B68" w:rsidRDefault="004D54D9" w:rsidP="006E5B68">
      <w:pPr>
        <w:spacing w:line="360" w:lineRule="auto"/>
        <w:ind w:firstLine="709"/>
        <w:jc w:val="both"/>
        <w:rPr>
          <w:sz w:val="28"/>
          <w:szCs w:val="28"/>
        </w:rPr>
      </w:pPr>
      <w:r w:rsidRPr="006E5B68">
        <w:rPr>
          <w:sz w:val="28"/>
          <w:szCs w:val="28"/>
        </w:rPr>
        <w:t>В ходе выполнения практической работы необходимо промоделировать сеть, представленную на рисунке</w:t>
      </w:r>
    </w:p>
    <w:p w14:paraId="62A4E8A6" w14:textId="77777777" w:rsidR="00471123" w:rsidRPr="006E5B68" w:rsidRDefault="00471123" w:rsidP="006E5B68">
      <w:pPr>
        <w:spacing w:line="360" w:lineRule="auto"/>
        <w:ind w:firstLine="709"/>
        <w:jc w:val="both"/>
        <w:rPr>
          <w:sz w:val="28"/>
          <w:szCs w:val="28"/>
        </w:rPr>
      </w:pPr>
      <w:r w:rsidRPr="006E5B68">
        <w:rPr>
          <w:noProof/>
          <w:sz w:val="28"/>
          <w:szCs w:val="28"/>
        </w:rPr>
        <w:drawing>
          <wp:inline distT="0" distB="0" distL="0" distR="0" wp14:anchorId="60E71A45" wp14:editId="1CE7BCFC">
            <wp:extent cx="4924425" cy="3276600"/>
            <wp:effectExtent l="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E1686" w14:textId="77777777" w:rsidR="00A400D9" w:rsidRPr="006E5B68" w:rsidRDefault="00A400D9" w:rsidP="006E5B68">
      <w:pPr>
        <w:spacing w:line="360" w:lineRule="auto"/>
        <w:ind w:firstLine="709"/>
        <w:jc w:val="both"/>
        <w:rPr>
          <w:sz w:val="28"/>
          <w:szCs w:val="28"/>
        </w:rPr>
      </w:pPr>
    </w:p>
    <w:p w14:paraId="5F32F3EF" w14:textId="77777777" w:rsidR="00A400D9" w:rsidRPr="006E5B68" w:rsidRDefault="00A400D9" w:rsidP="006E5B68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6E5B68">
        <w:rPr>
          <w:b/>
          <w:bCs/>
          <w:sz w:val="28"/>
          <w:szCs w:val="28"/>
        </w:rPr>
        <w:t>Конфигурирование статической маршрутизации.</w:t>
      </w:r>
    </w:p>
    <w:p w14:paraId="40C50F56" w14:textId="77777777" w:rsidR="00A400D9" w:rsidRPr="006E5B68" w:rsidRDefault="00A400D9" w:rsidP="006E5B68">
      <w:pPr>
        <w:spacing w:line="360" w:lineRule="auto"/>
        <w:ind w:firstLine="709"/>
        <w:jc w:val="both"/>
        <w:rPr>
          <w:sz w:val="28"/>
          <w:szCs w:val="28"/>
        </w:rPr>
      </w:pPr>
      <w:r w:rsidRPr="006E5B68">
        <w:rPr>
          <w:sz w:val="28"/>
          <w:szCs w:val="28"/>
        </w:rPr>
        <w:t>Чтобы сконфигурировать статическую маршрутизацию администратор должен знать маршруты ко всем удаленным сетям назначения, которые непосредственно не присоединены к данному маршрутизатору.</w:t>
      </w:r>
    </w:p>
    <w:p w14:paraId="62EA2537" w14:textId="34838BCC" w:rsidR="00A400D9" w:rsidRPr="006E5B68" w:rsidRDefault="00A400D9" w:rsidP="006E5B68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6E5B68">
        <w:rPr>
          <w:sz w:val="28"/>
          <w:szCs w:val="28"/>
        </w:rPr>
        <w:t xml:space="preserve">Используйте команду </w:t>
      </w:r>
      <w:proofErr w:type="spellStart"/>
      <w:r w:rsidRPr="006E5B68">
        <w:rPr>
          <w:sz w:val="28"/>
          <w:szCs w:val="28"/>
        </w:rPr>
        <w:t>ip</w:t>
      </w:r>
      <w:proofErr w:type="spellEnd"/>
      <w:r w:rsidRPr="006E5B68">
        <w:rPr>
          <w:sz w:val="28"/>
          <w:szCs w:val="28"/>
        </w:rPr>
        <w:t xml:space="preserve"> </w:t>
      </w:r>
      <w:proofErr w:type="spellStart"/>
      <w:r w:rsidRPr="006E5B68">
        <w:rPr>
          <w:sz w:val="28"/>
          <w:szCs w:val="28"/>
        </w:rPr>
        <w:t>route</w:t>
      </w:r>
      <w:proofErr w:type="spellEnd"/>
      <w:r w:rsidRPr="006E5B68">
        <w:rPr>
          <w:sz w:val="28"/>
          <w:szCs w:val="28"/>
        </w:rPr>
        <w:t>, чтобы сконфигурировать статическую маршрутизацию. Затем указываем адрес сети назначения, сетевую маску и адрес входного интерфейса следующего маршрутизатора на пути к адресату (шлюз). IP-адреса интерфейсов узлов сети представлены в таблице</w:t>
      </w:r>
      <w:r w:rsidR="00543C2D" w:rsidRPr="006E5B68">
        <w:rPr>
          <w:sz w:val="28"/>
          <w:szCs w:val="28"/>
        </w:rPr>
        <w:t>:</w:t>
      </w:r>
    </w:p>
    <w:p w14:paraId="4BA29A0D" w14:textId="77777777" w:rsidR="00A400D9" w:rsidRPr="006E5B68" w:rsidRDefault="00A400D9" w:rsidP="006E5B68">
      <w:pPr>
        <w:spacing w:line="360" w:lineRule="auto"/>
        <w:ind w:firstLine="709"/>
        <w:jc w:val="both"/>
        <w:rPr>
          <w:sz w:val="28"/>
          <w:szCs w:val="28"/>
        </w:rPr>
      </w:pPr>
      <w:r w:rsidRPr="006E5B68">
        <w:rPr>
          <w:noProof/>
          <w:sz w:val="28"/>
          <w:szCs w:val="28"/>
        </w:rPr>
        <w:lastRenderedPageBreak/>
        <w:drawing>
          <wp:inline distT="0" distB="0" distL="0" distR="0" wp14:anchorId="0149C2F4" wp14:editId="05C8AEFC">
            <wp:extent cx="5153025" cy="2909895"/>
            <wp:effectExtent l="0" t="0" r="0" b="508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155" cy="291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D437" w14:textId="77777777" w:rsidR="00A400D9" w:rsidRPr="006E5B68" w:rsidRDefault="00A400D9" w:rsidP="006E5B6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>Конфигурирование статической маршрутизации на маршрутизаторе R1.</w:t>
      </w:r>
    </w:p>
    <w:p w14:paraId="7966269B" w14:textId="77777777" w:rsidR="00E231A5" w:rsidRPr="006E5B68" w:rsidRDefault="00E231A5" w:rsidP="006E5B68">
      <w:pPr>
        <w:spacing w:line="360" w:lineRule="auto"/>
        <w:ind w:firstLine="709"/>
        <w:jc w:val="both"/>
        <w:rPr>
          <w:sz w:val="28"/>
          <w:szCs w:val="28"/>
        </w:rPr>
      </w:pPr>
      <w:r w:rsidRPr="006E5B68">
        <w:rPr>
          <w:noProof/>
          <w:sz w:val="28"/>
          <w:szCs w:val="28"/>
        </w:rPr>
        <w:drawing>
          <wp:inline distT="0" distB="0" distL="0" distR="0" wp14:anchorId="7EEDB0B1" wp14:editId="7FA07602">
            <wp:extent cx="4581525" cy="771148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197" cy="7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0656" w14:textId="77777777" w:rsidR="00E231A5" w:rsidRPr="006E5B68" w:rsidRDefault="00E231A5" w:rsidP="006E5B68">
      <w:pPr>
        <w:spacing w:line="360" w:lineRule="auto"/>
        <w:ind w:firstLine="709"/>
        <w:jc w:val="both"/>
        <w:rPr>
          <w:sz w:val="28"/>
          <w:szCs w:val="28"/>
        </w:rPr>
      </w:pPr>
    </w:p>
    <w:p w14:paraId="6CD3FF29" w14:textId="77777777" w:rsidR="00E231A5" w:rsidRPr="006E5B68" w:rsidRDefault="00E231A5" w:rsidP="006E5B6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>Конфигурирование статической маршрутизации на маршрутизаторе R2</w:t>
      </w:r>
    </w:p>
    <w:p w14:paraId="1BF0B3A5" w14:textId="77777777" w:rsidR="00E231A5" w:rsidRPr="006E5B68" w:rsidRDefault="00E231A5" w:rsidP="006E5B68">
      <w:pPr>
        <w:spacing w:line="360" w:lineRule="auto"/>
        <w:ind w:firstLine="709"/>
        <w:jc w:val="both"/>
        <w:rPr>
          <w:sz w:val="28"/>
          <w:szCs w:val="28"/>
        </w:rPr>
      </w:pPr>
      <w:r w:rsidRPr="006E5B68">
        <w:rPr>
          <w:noProof/>
          <w:sz w:val="28"/>
          <w:szCs w:val="28"/>
        </w:rPr>
        <w:drawing>
          <wp:inline distT="0" distB="0" distL="0" distR="0" wp14:anchorId="49DC277B" wp14:editId="1DE38429">
            <wp:extent cx="4410075" cy="662892"/>
            <wp:effectExtent l="0" t="0" r="0" b="444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750" cy="66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7C35" w14:textId="77777777" w:rsidR="00E231A5" w:rsidRPr="006E5B68" w:rsidRDefault="00E231A5" w:rsidP="006E5B68">
      <w:pPr>
        <w:spacing w:line="360" w:lineRule="auto"/>
        <w:ind w:firstLine="709"/>
        <w:jc w:val="both"/>
        <w:rPr>
          <w:sz w:val="28"/>
          <w:szCs w:val="28"/>
        </w:rPr>
      </w:pPr>
    </w:p>
    <w:p w14:paraId="3831F118" w14:textId="77777777" w:rsidR="00E231A5" w:rsidRPr="006E5B68" w:rsidRDefault="00E231A5" w:rsidP="006E5B6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>Конфигурирование статической маршрутизации на маршрутизаторе R3.</w:t>
      </w:r>
    </w:p>
    <w:p w14:paraId="6EFAF8A9" w14:textId="77777777" w:rsidR="00E231A5" w:rsidRPr="006E5B68" w:rsidRDefault="00E231A5" w:rsidP="006E5B68">
      <w:pPr>
        <w:spacing w:line="360" w:lineRule="auto"/>
        <w:ind w:firstLine="709"/>
        <w:jc w:val="both"/>
        <w:rPr>
          <w:sz w:val="28"/>
          <w:szCs w:val="28"/>
        </w:rPr>
      </w:pPr>
      <w:r w:rsidRPr="006E5B68">
        <w:rPr>
          <w:noProof/>
          <w:sz w:val="28"/>
          <w:szCs w:val="28"/>
        </w:rPr>
        <w:drawing>
          <wp:inline distT="0" distB="0" distL="0" distR="0" wp14:anchorId="3C51D0A4" wp14:editId="29BE02D0">
            <wp:extent cx="4276725" cy="797827"/>
            <wp:effectExtent l="0" t="0" r="0" b="254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442" cy="80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6E85" w14:textId="77777777" w:rsidR="00E231A5" w:rsidRPr="006E5B68" w:rsidRDefault="00E231A5" w:rsidP="006E5B68">
      <w:pPr>
        <w:spacing w:line="360" w:lineRule="auto"/>
        <w:ind w:firstLine="709"/>
        <w:jc w:val="both"/>
        <w:rPr>
          <w:sz w:val="28"/>
          <w:szCs w:val="28"/>
        </w:rPr>
      </w:pPr>
    </w:p>
    <w:p w14:paraId="1CF6B95D" w14:textId="77777777" w:rsidR="00471123" w:rsidRPr="006E5B68" w:rsidRDefault="00471123" w:rsidP="006E5B6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 xml:space="preserve">Проверим таблицу маршрутизации командами </w:t>
      </w:r>
      <w:proofErr w:type="spellStart"/>
      <w:r w:rsidRPr="006E5B68">
        <w:rPr>
          <w:color w:val="000000"/>
          <w:sz w:val="28"/>
          <w:szCs w:val="28"/>
        </w:rPr>
        <w:t>show</w:t>
      </w:r>
      <w:proofErr w:type="spellEnd"/>
      <w:r w:rsidRPr="006E5B68">
        <w:rPr>
          <w:color w:val="000000"/>
          <w:sz w:val="28"/>
          <w:szCs w:val="28"/>
        </w:rPr>
        <w:t xml:space="preserve"> </w:t>
      </w:r>
      <w:proofErr w:type="spellStart"/>
      <w:r w:rsidRPr="006E5B68">
        <w:rPr>
          <w:color w:val="000000"/>
          <w:sz w:val="28"/>
          <w:szCs w:val="28"/>
        </w:rPr>
        <w:t>ip</w:t>
      </w:r>
      <w:proofErr w:type="spellEnd"/>
      <w:r w:rsidRPr="006E5B68">
        <w:rPr>
          <w:color w:val="000000"/>
          <w:sz w:val="28"/>
          <w:szCs w:val="28"/>
        </w:rPr>
        <w:t xml:space="preserve"> </w:t>
      </w:r>
      <w:proofErr w:type="spellStart"/>
      <w:r w:rsidRPr="006E5B68">
        <w:rPr>
          <w:color w:val="000000"/>
          <w:sz w:val="28"/>
          <w:szCs w:val="28"/>
        </w:rPr>
        <w:t>route</w:t>
      </w:r>
      <w:proofErr w:type="spellEnd"/>
      <w:r w:rsidRPr="006E5B68">
        <w:rPr>
          <w:color w:val="000000"/>
          <w:sz w:val="28"/>
          <w:szCs w:val="28"/>
        </w:rPr>
        <w:t xml:space="preserve"> и </w:t>
      </w:r>
      <w:proofErr w:type="spellStart"/>
      <w:r w:rsidRPr="006E5B68">
        <w:rPr>
          <w:color w:val="000000"/>
          <w:sz w:val="28"/>
          <w:szCs w:val="28"/>
        </w:rPr>
        <w:t>ping</w:t>
      </w:r>
      <w:proofErr w:type="spellEnd"/>
    </w:p>
    <w:p w14:paraId="4031DE7B" w14:textId="77777777" w:rsidR="00471123" w:rsidRPr="006E5B68" w:rsidRDefault="00471123" w:rsidP="006E5B68">
      <w:pPr>
        <w:spacing w:line="360" w:lineRule="auto"/>
        <w:ind w:firstLine="709"/>
        <w:jc w:val="both"/>
        <w:rPr>
          <w:sz w:val="28"/>
          <w:szCs w:val="28"/>
        </w:rPr>
      </w:pPr>
      <w:r w:rsidRPr="006E5B68">
        <w:rPr>
          <w:noProof/>
          <w:sz w:val="28"/>
          <w:szCs w:val="28"/>
        </w:rPr>
        <w:lastRenderedPageBreak/>
        <w:drawing>
          <wp:inline distT="0" distB="0" distL="0" distR="0" wp14:anchorId="797EBA3A" wp14:editId="0DBB4D04">
            <wp:extent cx="5067300" cy="2105206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962" cy="21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0E947" w14:textId="1D26509B" w:rsidR="00471123" w:rsidRPr="006E5B68" w:rsidRDefault="00543C2D" w:rsidP="006E5B68">
      <w:pPr>
        <w:spacing w:line="360" w:lineRule="auto"/>
        <w:ind w:firstLine="709"/>
        <w:jc w:val="center"/>
        <w:rPr>
          <w:sz w:val="28"/>
          <w:szCs w:val="28"/>
        </w:rPr>
      </w:pPr>
      <w:r w:rsidRPr="006E5B68">
        <w:rPr>
          <w:noProof/>
          <w:sz w:val="28"/>
          <w:szCs w:val="28"/>
        </w:rPr>
        <w:drawing>
          <wp:inline distT="0" distB="0" distL="0" distR="0" wp14:anchorId="61EEFADC" wp14:editId="4A39731D">
            <wp:extent cx="4457700" cy="4015439"/>
            <wp:effectExtent l="0" t="0" r="0" b="444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0983" cy="40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2567" w14:textId="77777777" w:rsidR="00E231A5" w:rsidRPr="006E5B68" w:rsidRDefault="00E231A5" w:rsidP="006E5B68">
      <w:pPr>
        <w:spacing w:line="360" w:lineRule="auto"/>
        <w:ind w:firstLine="709"/>
        <w:jc w:val="both"/>
        <w:rPr>
          <w:sz w:val="28"/>
          <w:szCs w:val="28"/>
        </w:rPr>
      </w:pPr>
    </w:p>
    <w:p w14:paraId="7D11CDBC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>Контрольные вопросы.</w:t>
      </w:r>
    </w:p>
    <w:p w14:paraId="2F0EA61A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>1. В чем преимущества статической маршрутизации?</w:t>
      </w:r>
    </w:p>
    <w:p w14:paraId="6006F036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>2. Дайте характеристику параметрам статической таблицы маршрутизации?</w:t>
      </w:r>
    </w:p>
    <w:p w14:paraId="053A2D60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 xml:space="preserve">3. Какие этапы при установке устройства присущи маршрутизаторам компании </w:t>
      </w:r>
      <w:proofErr w:type="spellStart"/>
      <w:r w:rsidRPr="006E5B68">
        <w:rPr>
          <w:color w:val="000000"/>
          <w:sz w:val="28"/>
          <w:szCs w:val="28"/>
        </w:rPr>
        <w:t>Cisco</w:t>
      </w:r>
      <w:proofErr w:type="spellEnd"/>
      <w:r w:rsidRPr="006E5B68">
        <w:rPr>
          <w:color w:val="000000"/>
          <w:sz w:val="28"/>
          <w:szCs w:val="28"/>
        </w:rPr>
        <w:t>, но отсутствуют у коммутаторов?</w:t>
      </w:r>
    </w:p>
    <w:p w14:paraId="23EB629D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lastRenderedPageBreak/>
        <w:t>4. Какую из указанных ниже команд можно встретить в интерфейсе командной строки маршрутизатора, но не коммутатора?</w:t>
      </w:r>
    </w:p>
    <w:p w14:paraId="1832F75B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 xml:space="preserve">– команда </w:t>
      </w:r>
      <w:proofErr w:type="spellStart"/>
      <w:r w:rsidRPr="006E5B68">
        <w:rPr>
          <w:color w:val="000000"/>
          <w:sz w:val="28"/>
          <w:szCs w:val="28"/>
        </w:rPr>
        <w:t>cloc</w:t>
      </w:r>
      <w:proofErr w:type="spellEnd"/>
      <w:r w:rsidRPr="006E5B68">
        <w:rPr>
          <w:color w:val="000000"/>
          <w:sz w:val="28"/>
          <w:szCs w:val="28"/>
        </w:rPr>
        <w:t xml:space="preserve"> </w:t>
      </w:r>
      <w:proofErr w:type="spellStart"/>
      <w:r w:rsidRPr="006E5B68">
        <w:rPr>
          <w:color w:val="000000"/>
          <w:sz w:val="28"/>
          <w:szCs w:val="28"/>
        </w:rPr>
        <w:t>rate</w:t>
      </w:r>
      <w:proofErr w:type="spellEnd"/>
      <w:r w:rsidRPr="006E5B68">
        <w:rPr>
          <w:color w:val="000000"/>
          <w:sz w:val="28"/>
          <w:szCs w:val="28"/>
        </w:rPr>
        <w:t>;</w:t>
      </w:r>
    </w:p>
    <w:p w14:paraId="76481B1F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 xml:space="preserve">– команда </w:t>
      </w:r>
      <w:proofErr w:type="spellStart"/>
      <w:r w:rsidRPr="006E5B68">
        <w:rPr>
          <w:color w:val="000000"/>
          <w:sz w:val="28"/>
          <w:szCs w:val="28"/>
        </w:rPr>
        <w:t>ip</w:t>
      </w:r>
      <w:proofErr w:type="spellEnd"/>
      <w:r w:rsidRPr="006E5B68">
        <w:rPr>
          <w:color w:val="000000"/>
          <w:sz w:val="28"/>
          <w:szCs w:val="28"/>
        </w:rPr>
        <w:t xml:space="preserve"> </w:t>
      </w:r>
      <w:proofErr w:type="spellStart"/>
      <w:r w:rsidRPr="006E5B68">
        <w:rPr>
          <w:color w:val="000000"/>
          <w:sz w:val="28"/>
          <w:szCs w:val="28"/>
        </w:rPr>
        <w:t>address</w:t>
      </w:r>
      <w:proofErr w:type="spellEnd"/>
      <w:r w:rsidRPr="006E5B68">
        <w:rPr>
          <w:color w:val="000000"/>
          <w:sz w:val="28"/>
          <w:szCs w:val="28"/>
        </w:rPr>
        <w:t xml:space="preserve"> маска адрес;</w:t>
      </w:r>
    </w:p>
    <w:p w14:paraId="474575E3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E5B68">
        <w:rPr>
          <w:color w:val="000000"/>
          <w:sz w:val="28"/>
          <w:szCs w:val="28"/>
          <w:lang w:val="en-US"/>
        </w:rPr>
        <w:t xml:space="preserve">– </w:t>
      </w:r>
      <w:proofErr w:type="gramStart"/>
      <w:r w:rsidRPr="006E5B68">
        <w:rPr>
          <w:color w:val="000000"/>
          <w:sz w:val="28"/>
          <w:szCs w:val="28"/>
        </w:rPr>
        <w:t>команда</w:t>
      </w:r>
      <w:proofErr w:type="gramEnd"/>
      <w:r w:rsidRPr="006E5B6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E5B68">
        <w:rPr>
          <w:color w:val="000000"/>
          <w:sz w:val="28"/>
          <w:szCs w:val="28"/>
          <w:lang w:val="en-US"/>
        </w:rPr>
        <w:t>ip</w:t>
      </w:r>
      <w:proofErr w:type="spellEnd"/>
      <w:r w:rsidRPr="006E5B68">
        <w:rPr>
          <w:color w:val="000000"/>
          <w:sz w:val="28"/>
          <w:szCs w:val="28"/>
          <w:lang w:val="en-US"/>
        </w:rPr>
        <w:t xml:space="preserve"> address </w:t>
      </w:r>
      <w:proofErr w:type="spellStart"/>
      <w:r w:rsidRPr="006E5B68">
        <w:rPr>
          <w:color w:val="000000"/>
          <w:sz w:val="28"/>
          <w:szCs w:val="28"/>
          <w:lang w:val="en-US"/>
        </w:rPr>
        <w:t>dhcp</w:t>
      </w:r>
      <w:proofErr w:type="spellEnd"/>
      <w:r w:rsidRPr="006E5B68">
        <w:rPr>
          <w:color w:val="000000"/>
          <w:sz w:val="28"/>
          <w:szCs w:val="28"/>
          <w:lang w:val="en-US"/>
        </w:rPr>
        <w:t>;</w:t>
      </w:r>
    </w:p>
    <w:p w14:paraId="4EC86898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E5B68">
        <w:rPr>
          <w:color w:val="000000"/>
          <w:sz w:val="28"/>
          <w:szCs w:val="28"/>
          <w:lang w:val="en-US"/>
        </w:rPr>
        <w:t xml:space="preserve">– </w:t>
      </w:r>
      <w:proofErr w:type="gramStart"/>
      <w:r w:rsidRPr="006E5B68">
        <w:rPr>
          <w:color w:val="000000"/>
          <w:sz w:val="28"/>
          <w:szCs w:val="28"/>
        </w:rPr>
        <w:t>команда</w:t>
      </w:r>
      <w:proofErr w:type="gramEnd"/>
      <w:r w:rsidRPr="006E5B68">
        <w:rPr>
          <w:color w:val="000000"/>
          <w:sz w:val="28"/>
          <w:szCs w:val="28"/>
          <w:lang w:val="en-US"/>
        </w:rPr>
        <w:t xml:space="preserve"> interface </w:t>
      </w:r>
      <w:proofErr w:type="spellStart"/>
      <w:r w:rsidRPr="006E5B68">
        <w:rPr>
          <w:color w:val="000000"/>
          <w:sz w:val="28"/>
          <w:szCs w:val="28"/>
          <w:lang w:val="en-US"/>
        </w:rPr>
        <w:t>vlan</w:t>
      </w:r>
      <w:proofErr w:type="spellEnd"/>
      <w:r w:rsidRPr="006E5B68">
        <w:rPr>
          <w:color w:val="000000"/>
          <w:sz w:val="28"/>
          <w:szCs w:val="28"/>
          <w:lang w:val="en-US"/>
        </w:rPr>
        <w:t xml:space="preserve"> 1.</w:t>
      </w:r>
    </w:p>
    <w:p w14:paraId="796174F8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 xml:space="preserve">5. Чем отличаются интерфейсы командной строки маршрутизатора и коммутатора компании </w:t>
      </w:r>
      <w:proofErr w:type="spellStart"/>
      <w:r w:rsidRPr="006E5B68">
        <w:rPr>
          <w:color w:val="000000"/>
          <w:sz w:val="28"/>
          <w:szCs w:val="28"/>
        </w:rPr>
        <w:t>Cisco</w:t>
      </w:r>
      <w:proofErr w:type="spellEnd"/>
      <w:r w:rsidRPr="006E5B68">
        <w:rPr>
          <w:color w:val="000000"/>
          <w:sz w:val="28"/>
          <w:szCs w:val="28"/>
        </w:rPr>
        <w:t>?</w:t>
      </w:r>
    </w:p>
    <w:p w14:paraId="2AD1418F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 xml:space="preserve">6. Какая из указанных ниже команд не покажет настройки </w:t>
      </w:r>
      <w:proofErr w:type="spellStart"/>
      <w:r w:rsidRPr="006E5B68">
        <w:rPr>
          <w:color w:val="000000"/>
          <w:sz w:val="28"/>
          <w:szCs w:val="28"/>
        </w:rPr>
        <w:t>IPадресов</w:t>
      </w:r>
      <w:proofErr w:type="spellEnd"/>
      <w:r w:rsidRPr="006E5B68">
        <w:rPr>
          <w:color w:val="000000"/>
          <w:sz w:val="28"/>
          <w:szCs w:val="28"/>
        </w:rPr>
        <w:t xml:space="preserve"> и масок в устройстве?</w:t>
      </w:r>
    </w:p>
    <w:p w14:paraId="38CCE158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E5B68">
        <w:rPr>
          <w:color w:val="000000"/>
          <w:sz w:val="28"/>
          <w:szCs w:val="28"/>
          <w:lang w:val="en-US"/>
        </w:rPr>
        <w:t>– show running-config;</w:t>
      </w:r>
    </w:p>
    <w:p w14:paraId="26EDB101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E5B68">
        <w:rPr>
          <w:color w:val="000000"/>
          <w:sz w:val="28"/>
          <w:szCs w:val="28"/>
          <w:lang w:val="en-US"/>
        </w:rPr>
        <w:t xml:space="preserve">– show protocol </w:t>
      </w:r>
      <w:r w:rsidRPr="006E5B68">
        <w:rPr>
          <w:color w:val="000000"/>
          <w:sz w:val="28"/>
          <w:szCs w:val="28"/>
        </w:rPr>
        <w:t>тип</w:t>
      </w:r>
      <w:r w:rsidRPr="006E5B68">
        <w:rPr>
          <w:color w:val="000000"/>
          <w:sz w:val="28"/>
          <w:szCs w:val="28"/>
          <w:lang w:val="en-US"/>
        </w:rPr>
        <w:t xml:space="preserve"> </w:t>
      </w:r>
      <w:r w:rsidRPr="006E5B68">
        <w:rPr>
          <w:color w:val="000000"/>
          <w:sz w:val="28"/>
          <w:szCs w:val="28"/>
        </w:rPr>
        <w:t>номер</w:t>
      </w:r>
      <w:r w:rsidRPr="006E5B68">
        <w:rPr>
          <w:color w:val="000000"/>
          <w:sz w:val="28"/>
          <w:szCs w:val="28"/>
          <w:lang w:val="en-US"/>
        </w:rPr>
        <w:t>;</w:t>
      </w:r>
    </w:p>
    <w:p w14:paraId="07AC4A82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E5B68">
        <w:rPr>
          <w:color w:val="000000"/>
          <w:sz w:val="28"/>
          <w:szCs w:val="28"/>
          <w:lang w:val="en-US"/>
        </w:rPr>
        <w:t xml:space="preserve">– </w:t>
      </w:r>
      <w:proofErr w:type="gramStart"/>
      <w:r w:rsidRPr="006E5B68">
        <w:rPr>
          <w:color w:val="000000"/>
          <w:sz w:val="28"/>
          <w:szCs w:val="28"/>
          <w:lang w:val="en-US"/>
        </w:rPr>
        <w:t>show</w:t>
      </w:r>
      <w:proofErr w:type="gramEnd"/>
      <w:r w:rsidRPr="006E5B6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6E5B68">
        <w:rPr>
          <w:color w:val="000000"/>
          <w:sz w:val="28"/>
          <w:szCs w:val="28"/>
          <w:lang w:val="en-US"/>
        </w:rPr>
        <w:t>ip</w:t>
      </w:r>
      <w:proofErr w:type="spellEnd"/>
      <w:r w:rsidRPr="006E5B68">
        <w:rPr>
          <w:color w:val="000000"/>
          <w:sz w:val="28"/>
          <w:szCs w:val="28"/>
          <w:lang w:val="en-US"/>
        </w:rPr>
        <w:t xml:space="preserve"> interface brief;</w:t>
      </w:r>
    </w:p>
    <w:p w14:paraId="77B31A37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6E5B68">
        <w:rPr>
          <w:color w:val="000000"/>
          <w:sz w:val="28"/>
          <w:szCs w:val="28"/>
          <w:lang w:val="en-US"/>
        </w:rPr>
        <w:t>– show version.</w:t>
      </w:r>
    </w:p>
    <w:p w14:paraId="2D01AAA4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>7. Перечислите основные функции маршрутизатора в соответствии с уровнями модели OSI.</w:t>
      </w:r>
    </w:p>
    <w:p w14:paraId="33FC1664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>8. Приведите классификацию маршрутизаторов по областям применения.</w:t>
      </w:r>
    </w:p>
    <w:p w14:paraId="68F3D8BC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>9. Перечислите основные технические характеристики маршрутизаторов.</w:t>
      </w:r>
    </w:p>
    <w:p w14:paraId="6DCE9F67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 xml:space="preserve">10. Дайте характеристику основным сериям маршрутизаторов компании </w:t>
      </w:r>
      <w:proofErr w:type="spellStart"/>
      <w:r w:rsidRPr="006E5B68">
        <w:rPr>
          <w:color w:val="000000"/>
          <w:sz w:val="28"/>
          <w:szCs w:val="28"/>
        </w:rPr>
        <w:t>Cisco</w:t>
      </w:r>
      <w:proofErr w:type="spellEnd"/>
      <w:r w:rsidRPr="006E5B68">
        <w:rPr>
          <w:color w:val="000000"/>
          <w:sz w:val="28"/>
          <w:szCs w:val="28"/>
        </w:rPr>
        <w:t>.</w:t>
      </w:r>
    </w:p>
    <w:p w14:paraId="2AC61CF8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lastRenderedPageBreak/>
        <w:t>11. Приведите перечень протоколов маршрутизации и дайте им краткие характеристики.</w:t>
      </w:r>
    </w:p>
    <w:p w14:paraId="0D5214F6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>12. Приведите перечень поддерживаемых маршрутизаторами интерфейсов для локальных и глобальных сетей и определите их назначение.</w:t>
      </w:r>
    </w:p>
    <w:p w14:paraId="20FAE40E" w14:textId="77777777" w:rsidR="00471123" w:rsidRPr="006E5B68" w:rsidRDefault="00471123" w:rsidP="006E5B68">
      <w:pPr>
        <w:spacing w:before="100" w:beforeAutospacing="1" w:after="100" w:afterAutospacing="1" w:line="360" w:lineRule="auto"/>
        <w:ind w:firstLine="709"/>
        <w:jc w:val="both"/>
        <w:rPr>
          <w:color w:val="000000"/>
          <w:sz w:val="28"/>
          <w:szCs w:val="28"/>
        </w:rPr>
      </w:pPr>
      <w:r w:rsidRPr="006E5B68">
        <w:rPr>
          <w:color w:val="000000"/>
          <w:sz w:val="28"/>
          <w:szCs w:val="28"/>
        </w:rPr>
        <w:t>13. Приведите перечень поддерживаемых маршрутизаторами сетевых протоколов и определите их назначение.</w:t>
      </w:r>
    </w:p>
    <w:p w14:paraId="540BB9E3" w14:textId="77777777" w:rsidR="00471123" w:rsidRPr="00471123" w:rsidRDefault="00471123" w:rsidP="00471123">
      <w:pPr>
        <w:spacing w:line="276" w:lineRule="auto"/>
        <w:ind w:firstLine="709"/>
        <w:jc w:val="both"/>
        <w:rPr>
          <w:color w:val="000000"/>
          <w:sz w:val="27"/>
          <w:szCs w:val="27"/>
        </w:rPr>
      </w:pPr>
    </w:p>
    <w:sectPr w:rsidR="00471123" w:rsidRPr="00471123" w:rsidSect="00070AE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624" w:bottom="1418" w:left="124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6FEC2" w14:textId="77777777" w:rsidR="00DA49C7" w:rsidRDefault="00DA49C7">
      <w:r>
        <w:separator/>
      </w:r>
    </w:p>
  </w:endnote>
  <w:endnote w:type="continuationSeparator" w:id="0">
    <w:p w14:paraId="5EC12B91" w14:textId="77777777" w:rsidR="00DA49C7" w:rsidRDefault="00DA4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408AE" w14:textId="77777777" w:rsidR="00B9674A" w:rsidRDefault="00B9674A" w:rsidP="00E839A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DCDC6E4" w14:textId="77777777" w:rsidR="00B9674A" w:rsidRDefault="00B9674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23FBF" w14:textId="77777777" w:rsidR="00B9674A" w:rsidRPr="00FA7587" w:rsidRDefault="00B9674A" w:rsidP="00E839AF">
    <w:pPr>
      <w:pStyle w:val="a5"/>
      <w:framePr w:w="331" w:wrap="around" w:vAnchor="text" w:hAnchor="page" w:x="10966" w:y="103"/>
      <w:jc w:val="center"/>
      <w:rPr>
        <w:rStyle w:val="a4"/>
        <w:szCs w:val="28"/>
      </w:rPr>
    </w:pPr>
    <w:r w:rsidRPr="00FA7587">
      <w:rPr>
        <w:rStyle w:val="a4"/>
        <w:szCs w:val="28"/>
      </w:rPr>
      <w:fldChar w:fldCharType="begin"/>
    </w:r>
    <w:r w:rsidRPr="00FA7587">
      <w:rPr>
        <w:rStyle w:val="a4"/>
        <w:szCs w:val="28"/>
      </w:rPr>
      <w:instrText xml:space="preserve">PAGE  </w:instrText>
    </w:r>
    <w:r w:rsidRPr="00FA7587">
      <w:rPr>
        <w:rStyle w:val="a4"/>
        <w:szCs w:val="28"/>
      </w:rPr>
      <w:fldChar w:fldCharType="separate"/>
    </w:r>
    <w:r w:rsidR="007725B1">
      <w:rPr>
        <w:rStyle w:val="a4"/>
        <w:noProof/>
        <w:szCs w:val="28"/>
      </w:rPr>
      <w:t>5</w:t>
    </w:r>
    <w:r w:rsidRPr="00FA7587">
      <w:rPr>
        <w:rStyle w:val="a4"/>
        <w:szCs w:val="28"/>
      </w:rPr>
      <w:fldChar w:fldCharType="end"/>
    </w:r>
  </w:p>
  <w:p w14:paraId="20045689" w14:textId="77777777" w:rsidR="00B9674A" w:rsidRDefault="00B9674A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7F0002" w14:textId="77777777" w:rsidR="00B9674A" w:rsidRDefault="004576D4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29C30E9" wp14:editId="1D0D4917">
              <wp:simplePos x="0" y="0"/>
              <wp:positionH relativeFrom="column">
                <wp:posOffset>2389505</wp:posOffset>
              </wp:positionH>
              <wp:positionV relativeFrom="paragraph">
                <wp:posOffset>-487680</wp:posOffset>
              </wp:positionV>
              <wp:extent cx="2400300" cy="895985"/>
              <wp:effectExtent l="0" t="0" r="0" b="0"/>
              <wp:wrapNone/>
              <wp:docPr id="39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95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D5FEE7" w14:textId="77777777" w:rsidR="006D5F54" w:rsidRPr="00BC4AE3" w:rsidRDefault="006D5F54" w:rsidP="00E336DC">
                          <w:pPr>
                            <w:spacing w:line="360" w:lineRule="auto"/>
                            <w:jc w:val="center"/>
                            <w:rPr>
                              <w:sz w:val="12"/>
                            </w:rPr>
                          </w:pPr>
                        </w:p>
                        <w:p w14:paraId="5CA0CF70" w14:textId="77777777" w:rsidR="00BC4AE3" w:rsidRPr="00BC4AE3" w:rsidRDefault="00CF271F" w:rsidP="00BC4AE3">
                          <w:pPr>
                            <w:spacing w:line="360" w:lineRule="auto"/>
                            <w:jc w:val="center"/>
                          </w:pPr>
                          <w:r>
                            <w:t>Практическая</w:t>
                          </w:r>
                          <w:r w:rsidR="00BC4AE3" w:rsidRPr="00BC4AE3">
                            <w:t xml:space="preserve"> работа № </w:t>
                          </w:r>
                          <w:r w:rsidR="003655D1">
                            <w:t>5</w:t>
                          </w:r>
                          <w:r w:rsidR="00BC4AE3" w:rsidRPr="00BC4AE3">
                            <w:t>.</w:t>
                          </w:r>
                        </w:p>
                        <w:p w14:paraId="2042EEB4" w14:textId="77777777" w:rsidR="00BC4AE3" w:rsidRPr="003655D1" w:rsidRDefault="00BC4AE3" w:rsidP="00366710">
                          <w:pPr>
                            <w:spacing w:line="360" w:lineRule="auto"/>
                            <w:jc w:val="center"/>
                          </w:pPr>
                          <w:r w:rsidRPr="003E4EEB">
                            <w:rPr>
                              <w:sz w:val="16"/>
                            </w:rPr>
                            <w:t>Тема: «</w:t>
                          </w:r>
                          <w:r w:rsidR="003655D1" w:rsidRPr="003655D1">
                            <w:t>Настройка статической маршрутизации на устройствах CISCO</w:t>
                          </w:r>
                          <w:r w:rsidRPr="003655D1">
                            <w:t>»</w:t>
                          </w:r>
                        </w:p>
                        <w:p w14:paraId="42CC4243" w14:textId="77777777" w:rsidR="00B9674A" w:rsidRPr="003E4EEB" w:rsidRDefault="00B9674A" w:rsidP="00B810C0">
                          <w:pPr>
                            <w:jc w:val="center"/>
                            <w:rPr>
                              <w:iCs/>
                              <w:sz w:val="16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629C30E9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48" type="#_x0000_t202" style="position:absolute;margin-left:188.15pt;margin-top:-38.4pt;width:189pt;height:7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" stroked="f">
              <v:textbox>
                <w:txbxContent>
                  <w:p w14:paraId="70D5FEE7" w14:textId="77777777" w:rsidR="006D5F54" w:rsidRPr="00BC4AE3" w:rsidRDefault="006D5F54" w:rsidP="00E336DC">
                    <w:pPr>
                      <w:spacing w:line="360" w:lineRule="auto"/>
                      <w:jc w:val="center"/>
                      <w:rPr>
                        <w:sz w:val="12"/>
                      </w:rPr>
                    </w:pPr>
                  </w:p>
                  <w:p w14:paraId="5CA0CF70" w14:textId="77777777" w:rsidR="00BC4AE3" w:rsidRPr="00BC4AE3" w:rsidRDefault="00CF271F" w:rsidP="00BC4AE3">
                    <w:pPr>
                      <w:spacing w:line="360" w:lineRule="auto"/>
                      <w:jc w:val="center"/>
                    </w:pPr>
                    <w:r>
                      <w:t>Практическая</w:t>
                    </w:r>
                    <w:r w:rsidR="00BC4AE3" w:rsidRPr="00BC4AE3">
                      <w:t xml:space="preserve"> работа № </w:t>
                    </w:r>
                    <w:r w:rsidR="003655D1">
                      <w:t>5</w:t>
                    </w:r>
                    <w:r w:rsidR="00BC4AE3" w:rsidRPr="00BC4AE3">
                      <w:t>.</w:t>
                    </w:r>
                  </w:p>
                  <w:p w14:paraId="2042EEB4" w14:textId="77777777" w:rsidR="00BC4AE3" w:rsidRPr="003655D1" w:rsidRDefault="00BC4AE3" w:rsidP="00366710">
                    <w:pPr>
                      <w:spacing w:line="360" w:lineRule="auto"/>
                      <w:jc w:val="center"/>
                    </w:pPr>
                    <w:r w:rsidRPr="003E4EEB">
                      <w:rPr>
                        <w:sz w:val="16"/>
                      </w:rPr>
                      <w:t>Тема: «</w:t>
                    </w:r>
                    <w:r w:rsidR="003655D1" w:rsidRPr="003655D1">
                      <w:t>Настройка статической маршрутизации на устройствах CISCO</w:t>
                    </w:r>
                    <w:r w:rsidRPr="003655D1">
                      <w:t>»</w:t>
                    </w:r>
                  </w:p>
                  <w:p w14:paraId="42CC4243" w14:textId="77777777" w:rsidR="00B9674A" w:rsidRPr="003E4EEB" w:rsidRDefault="00B9674A" w:rsidP="00B810C0">
                    <w:pPr>
                      <w:jc w:val="center"/>
                      <w:rPr>
                        <w:iCs/>
                        <w:sz w:val="16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B9C728" wp14:editId="6F1A0E2A">
              <wp:simplePos x="0" y="0"/>
              <wp:positionH relativeFrom="column">
                <wp:posOffset>4845685</wp:posOffset>
              </wp:positionH>
              <wp:positionV relativeFrom="paragraph">
                <wp:posOffset>-133985</wp:posOffset>
              </wp:positionV>
              <wp:extent cx="1557655" cy="515620"/>
              <wp:effectExtent l="0" t="0" r="0" b="0"/>
              <wp:wrapNone/>
              <wp:docPr id="42" name="Text Box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7655" cy="515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BB235E" w14:textId="77777777"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proofErr w:type="spellStart"/>
                          <w:r w:rsidRPr="004576D4">
                            <w:rPr>
                              <w:iCs/>
                            </w:rPr>
                            <w:t>ИСОиП</w:t>
                          </w:r>
                          <w:proofErr w:type="spellEnd"/>
                          <w:r w:rsidRPr="004576D4">
                            <w:rPr>
                              <w:iCs/>
                            </w:rPr>
                            <w:t xml:space="preserve">(ф)ДГТУ </w:t>
                          </w:r>
                        </w:p>
                        <w:p w14:paraId="2A489EE6" w14:textId="77777777" w:rsidR="00A01A64" w:rsidRPr="004576D4" w:rsidRDefault="00A01A64" w:rsidP="00A01A64">
                          <w:pPr>
                            <w:jc w:val="center"/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ИСТ-</w:t>
                          </w:r>
                          <w:r w:rsidR="00134D4C" w:rsidRPr="004576D4">
                            <w:rPr>
                              <w:iCs/>
                            </w:rPr>
                            <w:t>Tb</w:t>
                          </w:r>
                          <w:r w:rsidR="008C735E" w:rsidRPr="004576D4">
                            <w:rPr>
                              <w:iCs/>
                            </w:rPr>
                            <w:t>2</w:t>
                          </w:r>
                          <w:r w:rsidRPr="004576D4">
                            <w:rPr>
                              <w:iCs/>
                            </w:rPr>
                            <w:t>1</w:t>
                          </w:r>
                        </w:p>
                        <w:p w14:paraId="3F04978D" w14:textId="77777777" w:rsidR="00B9674A" w:rsidRPr="006F4560" w:rsidRDefault="00B9674A" w:rsidP="00BD3A3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21B9C728" id="Text Box 116" o:spid="_x0000_s1049" type="#_x0000_t202" style="position:absolute;margin-left:381.55pt;margin-top:-10.55pt;width:122.65pt;height:40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" stroked="f">
              <v:textbox>
                <w:txbxContent>
                  <w:p w14:paraId="54BB235E" w14:textId="77777777"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proofErr w:type="spellStart"/>
                    <w:r w:rsidRPr="004576D4">
                      <w:rPr>
                        <w:iCs/>
                      </w:rPr>
                      <w:t>ИСОиП</w:t>
                    </w:r>
                    <w:proofErr w:type="spellEnd"/>
                    <w:r w:rsidRPr="004576D4">
                      <w:rPr>
                        <w:iCs/>
                      </w:rPr>
                      <w:t xml:space="preserve">(ф)ДГТУ </w:t>
                    </w:r>
                  </w:p>
                  <w:p w14:paraId="2A489EE6" w14:textId="77777777" w:rsidR="00A01A64" w:rsidRPr="004576D4" w:rsidRDefault="00A01A64" w:rsidP="00A01A64">
                    <w:pPr>
                      <w:jc w:val="center"/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ИСТ-</w:t>
                    </w:r>
                    <w:r w:rsidR="00134D4C" w:rsidRPr="004576D4">
                      <w:rPr>
                        <w:iCs/>
                      </w:rPr>
                      <w:t>Tb</w:t>
                    </w:r>
                    <w:r w:rsidR="008C735E" w:rsidRPr="004576D4">
                      <w:rPr>
                        <w:iCs/>
                      </w:rPr>
                      <w:t>2</w:t>
                    </w:r>
                    <w:r w:rsidRPr="004576D4">
                      <w:rPr>
                        <w:iCs/>
                      </w:rPr>
                      <w:t>1</w:t>
                    </w:r>
                  </w:p>
                  <w:p w14:paraId="3F04978D" w14:textId="77777777" w:rsidR="00B9674A" w:rsidRPr="006F4560" w:rsidRDefault="00B9674A" w:rsidP="00BD3A32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559E49C8" wp14:editId="3481667B">
              <wp:simplePos x="0" y="0"/>
              <wp:positionH relativeFrom="column">
                <wp:posOffset>6086475</wp:posOffset>
              </wp:positionH>
              <wp:positionV relativeFrom="paragraph">
                <wp:posOffset>-328295</wp:posOffset>
              </wp:positionV>
              <wp:extent cx="274320" cy="274320"/>
              <wp:effectExtent l="0" t="0" r="0" b="0"/>
              <wp:wrapNone/>
              <wp:docPr id="4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2743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350A6" w14:textId="77777777" w:rsidR="00B9674A" w:rsidRPr="008D3A71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559E49C8" id="Text Box 75" o:spid="_x0000_s1050" type="#_x0000_t202" style="position:absolute;margin-left:479.25pt;margin-top:-25.85pt;width:21.6pt;height:21.6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" stroked="f">
              <v:fill opacity="32896f"/>
              <v:textbox inset="0,0,0,0">
                <w:txbxContent>
                  <w:p w14:paraId="066350A6" w14:textId="77777777" w:rsidR="00B9674A" w:rsidRPr="008D3A71" w:rsidRDefault="00B9674A">
                    <w:pPr>
                      <w:rPr>
                        <w:iCs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3455AF1" wp14:editId="76BEBCB8">
              <wp:simplePos x="0" y="0"/>
              <wp:positionH relativeFrom="column">
                <wp:posOffset>5386070</wp:posOffset>
              </wp:positionH>
              <wp:positionV relativeFrom="paragraph">
                <wp:posOffset>-328295</wp:posOffset>
              </wp:positionV>
              <wp:extent cx="274320" cy="172720"/>
              <wp:effectExtent l="0" t="0" r="0" b="0"/>
              <wp:wrapNone/>
              <wp:docPr id="40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172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21F56" w14:textId="77777777" w:rsidR="00B9674A" w:rsidRPr="008B6420" w:rsidRDefault="00B9674A">
                          <w:pPr>
                            <w:rPr>
                              <w:iCs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 xml:space="preserve">    </w:t>
                          </w:r>
                          <w:r w:rsidRPr="008B6420">
                            <w:rPr>
                              <w:iCs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63455AF1" id="Text Box 74" o:spid="_x0000_s1051" type="#_x0000_t202" style="position:absolute;margin-left:424.1pt;margin-top:-25.85pt;width:21.6pt;height:13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" stroked="f">
              <v:fill opacity="32896f"/>
              <v:textbox inset="0,0,0,0">
                <w:txbxContent>
                  <w:p w14:paraId="0F121F56" w14:textId="77777777" w:rsidR="00B9674A" w:rsidRPr="008B6420" w:rsidRDefault="00B9674A">
                    <w:pPr>
                      <w:rPr>
                        <w:iCs/>
                        <w:lang w:val="en-US"/>
                      </w:rPr>
                    </w:pPr>
                    <w:r>
                      <w:rPr>
                        <w:i/>
                        <w:iCs/>
                      </w:rPr>
                      <w:t xml:space="preserve">    </w:t>
                    </w:r>
                    <w:r w:rsidRPr="008B6420">
                      <w:rPr>
                        <w:iCs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E5AD1A3" wp14:editId="4D29182E">
              <wp:simplePos x="0" y="0"/>
              <wp:positionH relativeFrom="column">
                <wp:posOffset>543560</wp:posOffset>
              </wp:positionH>
              <wp:positionV relativeFrom="paragraph">
                <wp:posOffset>-514985</wp:posOffset>
              </wp:positionV>
              <wp:extent cx="986790" cy="163830"/>
              <wp:effectExtent l="0" t="0" r="0" b="0"/>
              <wp:wrapNone/>
              <wp:docPr id="3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6790" cy="1638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0FF78" w14:textId="3665A278" w:rsidR="00B9674A" w:rsidRPr="00543C2D" w:rsidRDefault="00E92CE6">
                          <w:pPr>
                            <w:rPr>
                              <w:iCs/>
                              <w:sz w:val="14"/>
                              <w:szCs w:val="14"/>
                            </w:rPr>
                          </w:pPr>
                          <w:r>
                            <w:rPr>
                              <w:iCs/>
                              <w:sz w:val="14"/>
                              <w:szCs w:val="14"/>
                            </w:rPr>
                            <w:t>Семикин О.В.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5AD1A3" id="_x0000_t202" coordsize="21600,21600" o:spt="202" path="m,l,21600r21600,l21600,xe">
              <v:stroke joinstyle="miter"/>
              <v:path gradientshapeok="t" o:connecttype="rect"/>
            </v:shapetype>
            <v:shape id="Text Box 76" o:spid="_x0000_s1052" type="#_x0000_t202" style="position:absolute;margin-left:42.8pt;margin-top:-40.55pt;width:77.7pt;height:12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" stroked="f">
              <v:fill opacity="32896f"/>
              <v:textbox inset="0,0,0,0">
                <w:txbxContent>
                  <w:p w14:paraId="1650FF78" w14:textId="3665A278" w:rsidR="00B9674A" w:rsidRPr="00543C2D" w:rsidRDefault="00E92CE6">
                    <w:pPr>
                      <w:rPr>
                        <w:iCs/>
                        <w:sz w:val="14"/>
                        <w:szCs w:val="14"/>
                      </w:rPr>
                    </w:pPr>
                    <w:r>
                      <w:rPr>
                        <w:iCs/>
                        <w:sz w:val="14"/>
                        <w:szCs w:val="14"/>
                      </w:rPr>
                      <w:t>Семикин О.В.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C917EDE" wp14:editId="34BCE28A">
              <wp:simplePos x="0" y="0"/>
              <wp:positionH relativeFrom="column">
                <wp:posOffset>2448560</wp:posOffset>
              </wp:positionH>
              <wp:positionV relativeFrom="paragraph">
                <wp:posOffset>-1017905</wp:posOffset>
              </wp:positionV>
              <wp:extent cx="3840480" cy="36576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40480" cy="365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A2D2DF" w14:textId="23316FAC" w:rsidR="00663528" w:rsidRPr="00C86265" w:rsidRDefault="004576D4" w:rsidP="00663528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ИКСИС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663528" w:rsidRPr="00663528">
                            <w:rPr>
                              <w:sz w:val="28"/>
                              <w:szCs w:val="28"/>
                            </w:rPr>
                            <w:t>09.03.02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E92CE6">
                            <w:rPr>
                              <w:sz w:val="28"/>
                              <w:szCs w:val="28"/>
                            </w:rPr>
                            <w:t>1</w:t>
                          </w:r>
                          <w:r w:rsidR="00ED3BA5">
                            <w:rPr>
                              <w:sz w:val="28"/>
                              <w:szCs w:val="28"/>
                            </w:rPr>
                            <w:t>0000</w:t>
                          </w:r>
                          <w:r w:rsidR="00663528" w:rsidRPr="00663528">
                            <w:rPr>
                              <w:sz w:val="28"/>
                              <w:szCs w:val="28"/>
                              <w:lang w:val="en-US"/>
                            </w:rPr>
                            <w:t>.</w:t>
                          </w:r>
                          <w:r w:rsidR="00543C2D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="008C735E"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6D5F54">
                            <w:rPr>
                              <w:sz w:val="28"/>
                              <w:szCs w:val="28"/>
                            </w:rPr>
                            <w:t>Р</w:t>
                          </w:r>
                        </w:p>
                        <w:p w14:paraId="228062F2" w14:textId="77777777" w:rsidR="00B9674A" w:rsidRPr="006A2B89" w:rsidRDefault="00B9674A" w:rsidP="00BD3A32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917EDE" id="Text Box 114" o:spid="_x0000_s1053" type="#_x0000_t202" style="position:absolute;margin-left:192.8pt;margin-top:-80.15pt;width:302.4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" stroked="f">
              <v:textbox>
                <w:txbxContent>
                  <w:p w14:paraId="15A2D2DF" w14:textId="23316FAC" w:rsidR="00663528" w:rsidRPr="00C86265" w:rsidRDefault="004576D4" w:rsidP="00663528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ИКСИС</w:t>
                    </w:r>
                    <w:r w:rsidR="00ED3BA5">
                      <w:rPr>
                        <w:sz w:val="28"/>
                        <w:szCs w:val="28"/>
                      </w:rPr>
                      <w:t>.</w:t>
                    </w:r>
                    <w:r w:rsidR="00663528" w:rsidRPr="00663528">
                      <w:rPr>
                        <w:sz w:val="28"/>
                        <w:szCs w:val="28"/>
                      </w:rPr>
                      <w:t>09.03.02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8C735E">
                      <w:rPr>
                        <w:sz w:val="28"/>
                        <w:szCs w:val="28"/>
                      </w:rPr>
                      <w:t>2</w:t>
                    </w:r>
                    <w:r w:rsidR="00E92CE6">
                      <w:rPr>
                        <w:sz w:val="28"/>
                        <w:szCs w:val="28"/>
                      </w:rPr>
                      <w:t>1</w:t>
                    </w:r>
                    <w:r w:rsidR="00ED3BA5">
                      <w:rPr>
                        <w:sz w:val="28"/>
                        <w:szCs w:val="28"/>
                      </w:rPr>
                      <w:t>0000</w:t>
                    </w:r>
                    <w:r w:rsidR="00663528" w:rsidRPr="00663528">
                      <w:rPr>
                        <w:sz w:val="28"/>
                        <w:szCs w:val="28"/>
                        <w:lang w:val="en-US"/>
                      </w:rPr>
                      <w:t>.</w:t>
                    </w:r>
                    <w:r w:rsidR="00543C2D">
                      <w:rPr>
                        <w:sz w:val="28"/>
                        <w:szCs w:val="28"/>
                      </w:rPr>
                      <w:t xml:space="preserve"> </w:t>
                    </w:r>
                    <w:r w:rsidR="008C735E">
                      <w:rPr>
                        <w:sz w:val="28"/>
                        <w:szCs w:val="28"/>
                      </w:rPr>
                      <w:t>П</w:t>
                    </w:r>
                    <w:r w:rsidR="006D5F54">
                      <w:rPr>
                        <w:sz w:val="28"/>
                        <w:szCs w:val="28"/>
                      </w:rPr>
                      <w:t>Р</w:t>
                    </w:r>
                  </w:p>
                  <w:p w14:paraId="228062F2" w14:textId="77777777" w:rsidR="00B9674A" w:rsidRPr="006A2B89" w:rsidRDefault="00B9674A" w:rsidP="00BD3A32">
                    <w:pPr>
                      <w:jc w:val="center"/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D4BA472" wp14:editId="69F07ADC">
              <wp:simplePos x="0" y="0"/>
              <wp:positionH relativeFrom="column">
                <wp:posOffset>-104140</wp:posOffset>
              </wp:positionH>
              <wp:positionV relativeFrom="paragraph">
                <wp:posOffset>182245</wp:posOffset>
              </wp:positionV>
              <wp:extent cx="501650" cy="25527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650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B3441C" w14:textId="77777777" w:rsidR="00B9674A" w:rsidRDefault="00B9674A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У</w:t>
                          </w:r>
                          <w:r w:rsidRPr="00A01A64">
                            <w:rPr>
                              <w:iCs/>
                              <w:lang w:val="en-US"/>
                            </w:rPr>
                            <w:t>т</w:t>
                          </w:r>
                          <w:r w:rsidRPr="00A01A64">
                            <w:rPr>
                              <w:iCs/>
                            </w:rPr>
                            <w:t>в</w:t>
                          </w:r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D4BA472" id="Text Box 113" o:spid="_x0000_s1054" type="#_x0000_t202" style="position:absolute;margin-left:-8.2pt;margin-top:14.35pt;width:39.5pt;height:20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" filled="f" stroked="f">
              <v:textbox>
                <w:txbxContent>
                  <w:p w14:paraId="3FB3441C" w14:textId="77777777" w:rsidR="00B9674A" w:rsidRDefault="00B9674A">
                    <w:pPr>
                      <w:rPr>
                        <w:i/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У</w:t>
                    </w:r>
                    <w:r w:rsidRPr="00A01A64">
                      <w:rPr>
                        <w:iCs/>
                        <w:lang w:val="en-US"/>
                      </w:rPr>
                      <w:t>т</w:t>
                    </w:r>
                    <w:r w:rsidRPr="00A01A64">
                      <w:rPr>
                        <w:iCs/>
                      </w:rPr>
                      <w:t>в</w:t>
                    </w:r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9A634C5" wp14:editId="08434429">
              <wp:simplePos x="0" y="0"/>
              <wp:positionH relativeFrom="column">
                <wp:posOffset>-176530</wp:posOffset>
              </wp:positionH>
              <wp:positionV relativeFrom="paragraph">
                <wp:posOffset>2540</wp:posOffset>
              </wp:positionV>
              <wp:extent cx="758825" cy="254635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D5A672" w14:textId="77777777"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 w:rsidRPr="00A01A64">
                            <w:rPr>
                              <w:iCs/>
                            </w:rPr>
                            <w:t>Н.контр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9A634C5" id="Text Box 112" o:spid="_x0000_s1055" type="#_x0000_t202" style="position:absolute;margin-left:-13.9pt;margin-top:.2pt;width:59.75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" filled="f" stroked="f">
              <v:textbox>
                <w:txbxContent>
                  <w:p w14:paraId="10D5A672" w14:textId="77777777"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proofErr w:type="gramStart"/>
                    <w:r w:rsidRPr="00A01A64">
                      <w:rPr>
                        <w:iCs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79A7D2A" wp14:editId="1CC06470">
              <wp:simplePos x="0" y="0"/>
              <wp:positionH relativeFrom="column">
                <wp:posOffset>-212725</wp:posOffset>
              </wp:positionH>
              <wp:positionV relativeFrom="paragraph">
                <wp:posOffset>-563880</wp:posOffset>
              </wp:positionV>
              <wp:extent cx="758825" cy="25527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5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344106" w14:textId="77777777" w:rsidR="00B9674A" w:rsidRDefault="00B9674A">
                          <w:pPr>
                            <w:jc w:val="center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 w:rsidRPr="00A01A64">
                            <w:rPr>
                              <w:iCs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179A7D2A" id="Text Box 111" o:spid="_x0000_s1056" type="#_x0000_t202" style="position:absolute;margin-left:-16.75pt;margin-top:-44.4pt;width:59.75pt;height:2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" filled="f" stroked="f">
              <v:textbox>
                <w:txbxContent>
                  <w:p w14:paraId="30344106" w14:textId="77777777" w:rsidR="00B9674A" w:rsidRDefault="00B9674A">
                    <w:pPr>
                      <w:jc w:val="center"/>
                      <w:rPr>
                        <w:i/>
                        <w:iCs/>
                        <w:lang w:val="en-US"/>
                      </w:rPr>
                    </w:pPr>
                    <w:proofErr w:type="spellStart"/>
                    <w:r w:rsidRPr="00A01A64">
                      <w:rPr>
                        <w:iCs/>
                      </w:rPr>
                      <w:t>Разраб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BD9EEA9" wp14:editId="12A5984C">
              <wp:simplePos x="0" y="0"/>
              <wp:positionH relativeFrom="column">
                <wp:posOffset>4990465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3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A2C8261" id="Line 1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2.95pt,-27.2pt" to="392.9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D05959" wp14:editId="55009EF2">
              <wp:simplePos x="0" y="0"/>
              <wp:positionH relativeFrom="column">
                <wp:posOffset>5135245</wp:posOffset>
              </wp:positionH>
              <wp:positionV relativeFrom="paragraph">
                <wp:posOffset>-345440</wp:posOffset>
              </wp:positionV>
              <wp:extent cx="0" cy="182880"/>
              <wp:effectExtent l="0" t="0" r="0" b="0"/>
              <wp:wrapNone/>
              <wp:docPr id="32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BB13371" id="Line 10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4.35pt,-27.2pt" to="404.3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3DE8E3F" wp14:editId="5C03C2AE">
              <wp:simplePos x="0" y="0"/>
              <wp:positionH relativeFrom="column">
                <wp:posOffset>4665345</wp:posOffset>
              </wp:positionH>
              <wp:positionV relativeFrom="paragraph">
                <wp:posOffset>-563880</wp:posOffset>
              </wp:positionV>
              <wp:extent cx="577850" cy="218440"/>
              <wp:effectExtent l="0" t="0" r="0" b="0"/>
              <wp:wrapNone/>
              <wp:docPr id="31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65DE" w14:textId="77777777"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13DE8E3F" id="Text Box 108" o:spid="_x0000_s1057" type="#_x0000_t202" style="position:absolute;margin-left:367.35pt;margin-top:-44.4pt;width:45.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" filled="f" stroked="f">
              <v:textbox>
                <w:txbxContent>
                  <w:p w14:paraId="649365DE" w14:textId="77777777"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750651B" wp14:editId="024372C3">
              <wp:simplePos x="0" y="0"/>
              <wp:positionH relativeFrom="column">
                <wp:posOffset>5170805</wp:posOffset>
              </wp:positionH>
              <wp:positionV relativeFrom="paragraph">
                <wp:posOffset>-563880</wp:posOffset>
              </wp:positionV>
              <wp:extent cx="578485" cy="218440"/>
              <wp:effectExtent l="0" t="0" r="0" b="0"/>
              <wp:wrapNone/>
              <wp:docPr id="30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2962DA" w14:textId="77777777" w:rsidR="00B9674A" w:rsidRPr="008B6420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8B6420">
                            <w:rPr>
                              <w:i w:val="0"/>
                            </w:rPr>
                            <w:t>Лист</w:t>
                          </w:r>
                        </w:p>
                        <w:p w14:paraId="20C23A4F" w14:textId="77777777" w:rsidR="00B9674A" w:rsidRDefault="00B9674A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1750651B" id="Text Box 107" o:spid="_x0000_s1058" type="#_x0000_t202" style="position:absolute;margin-left:407.15pt;margin-top:-44.4pt;width:45.5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" filled="f" stroked="f">
              <v:textbox>
                <w:txbxContent>
                  <w:p w14:paraId="7A2962DA" w14:textId="77777777" w:rsidR="00B9674A" w:rsidRPr="008B6420" w:rsidRDefault="00B9674A">
                    <w:pPr>
                      <w:pStyle w:val="9"/>
                      <w:rPr>
                        <w:i w:val="0"/>
                      </w:rPr>
                    </w:pPr>
                    <w:r w:rsidRPr="008B6420">
                      <w:rPr>
                        <w:i w:val="0"/>
                      </w:rPr>
                      <w:t>Лист</w:t>
                    </w:r>
                  </w:p>
                  <w:p w14:paraId="20C23A4F" w14:textId="77777777" w:rsidR="00B9674A" w:rsidRDefault="00B9674A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0964DEC" wp14:editId="51384195">
              <wp:simplePos x="0" y="0"/>
              <wp:positionH relativeFrom="page">
                <wp:posOffset>5637530</wp:posOffset>
              </wp:positionH>
              <wp:positionV relativeFrom="page">
                <wp:posOffset>9750425</wp:posOffset>
              </wp:positionV>
              <wp:extent cx="1626235" cy="0"/>
              <wp:effectExtent l="0" t="0" r="0" b="0"/>
              <wp:wrapNone/>
              <wp:docPr id="29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0922807" id="Line 10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67.75pt" to="571.9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UMB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638E2CB" wp14:editId="7F6174A3">
              <wp:simplePos x="0" y="0"/>
              <wp:positionH relativeFrom="page">
                <wp:posOffset>5637530</wp:posOffset>
              </wp:positionH>
              <wp:positionV relativeFrom="page">
                <wp:posOffset>9568815</wp:posOffset>
              </wp:positionV>
              <wp:extent cx="0" cy="911225"/>
              <wp:effectExtent l="0" t="0" r="0" b="0"/>
              <wp:wrapNone/>
              <wp:docPr id="28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005AD29" id="Line 10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53.45pt" to="443.9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C48AD3" wp14:editId="070E9301">
              <wp:simplePos x="0" y="0"/>
              <wp:positionH relativeFrom="page">
                <wp:posOffset>6071235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27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094A996" id="Line 10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8.05pt,753.45pt" to="478.0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+y+FAIAACs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52A3260" wp14:editId="4EDB82BD">
              <wp:simplePos x="0" y="0"/>
              <wp:positionH relativeFrom="column">
                <wp:posOffset>-104140</wp:posOffset>
              </wp:positionH>
              <wp:positionV relativeFrom="paragraph">
                <wp:posOffset>-1073785</wp:posOffset>
              </wp:positionV>
              <wp:extent cx="6576060" cy="0"/>
              <wp:effectExtent l="0" t="0" r="0" b="0"/>
              <wp:wrapNone/>
              <wp:docPr id="2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E6BFCDA" id="Line 10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84.55pt" to="509.6pt,-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odbFQIAACw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335BC9" wp14:editId="0B5500AB">
              <wp:simplePos x="0" y="0"/>
              <wp:positionH relativeFrom="column">
                <wp:posOffset>-104140</wp:posOffset>
              </wp:positionH>
              <wp:positionV relativeFrom="paragraph">
                <wp:posOffset>-891540</wp:posOffset>
              </wp:positionV>
              <wp:extent cx="2456815" cy="0"/>
              <wp:effectExtent l="0" t="0" r="0" b="0"/>
              <wp:wrapNone/>
              <wp:docPr id="25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221416" id="Line 10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70.2pt" to="185.25pt,-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76102" wp14:editId="51216F1B">
              <wp:simplePos x="0" y="0"/>
              <wp:positionH relativeFrom="column">
                <wp:posOffset>-104140</wp:posOffset>
              </wp:positionH>
              <wp:positionV relativeFrom="paragraph">
                <wp:posOffset>-709295</wp:posOffset>
              </wp:positionV>
              <wp:extent cx="2456815" cy="0"/>
              <wp:effectExtent l="0" t="0" r="0" b="0"/>
              <wp:wrapNone/>
              <wp:docPr id="2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40C23E7" id="Line 10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55.85pt" to="185.25pt,-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" strokeweight="1.5pt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B02F6F" wp14:editId="241879E3">
              <wp:simplePos x="0" y="0"/>
              <wp:positionH relativeFrom="page">
                <wp:posOffset>3144520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3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440FDE8" id="Line 100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7.6pt,710.4pt" to="247.6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8B4A8" wp14:editId="1B077DE8">
              <wp:simplePos x="0" y="0"/>
              <wp:positionH relativeFrom="page">
                <wp:posOffset>2783205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2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6EA353F" id="Line 99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9.15pt,710.4pt" to="219.1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dQ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75DDD7" wp14:editId="09CC2932">
              <wp:simplePos x="0" y="0"/>
              <wp:positionH relativeFrom="page">
                <wp:posOffset>1301750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21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35A1603" id="Line 98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2.5pt,710.4pt" to="102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D5xGgIAADU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551D75" wp14:editId="7457F77A">
              <wp:simplePos x="0" y="0"/>
              <wp:positionH relativeFrom="column">
                <wp:posOffset>-104140</wp:posOffset>
              </wp:positionH>
              <wp:positionV relativeFrom="paragraph">
                <wp:posOffset>-162560</wp:posOffset>
              </wp:positionV>
              <wp:extent cx="2456815" cy="0"/>
              <wp:effectExtent l="0" t="0" r="0" b="0"/>
              <wp:wrapNone/>
              <wp:docPr id="20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1EEF9A75" id="Line 9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12.8pt" to="185.25pt,-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Ua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BE0BC3" wp14:editId="2ED62F34">
              <wp:simplePos x="0" y="0"/>
              <wp:positionH relativeFrom="column">
                <wp:posOffset>-104140</wp:posOffset>
              </wp:positionH>
              <wp:positionV relativeFrom="paragraph">
                <wp:posOffset>-345440</wp:posOffset>
              </wp:positionV>
              <wp:extent cx="2456815" cy="0"/>
              <wp:effectExtent l="0" t="0" r="0" b="0"/>
              <wp:wrapNone/>
              <wp:docPr id="19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5681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6A2539" id="Line 9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pt,-27.2pt" to="185.25pt,-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G1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"/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DD9F00" wp14:editId="7629BD48">
              <wp:simplePos x="0" y="0"/>
              <wp:positionH relativeFrom="column">
                <wp:posOffset>-222250</wp:posOffset>
              </wp:positionH>
              <wp:positionV relativeFrom="paragraph">
                <wp:posOffset>-747395</wp:posOffset>
              </wp:positionV>
              <wp:extent cx="456565" cy="218440"/>
              <wp:effectExtent l="0" t="0" r="0" b="0"/>
              <wp:wrapNone/>
              <wp:docPr id="18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56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010004" w14:textId="77777777"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</w:t>
                          </w:r>
                          <w:proofErr w:type="spellStart"/>
                          <w:r w:rsidRPr="00A01A64">
                            <w:rPr>
                              <w:iCs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69DD9F00" id="Text Box 95" o:spid="_x0000_s1059" type="#_x0000_t202" style="position:absolute;margin-left:-17.5pt;margin-top:-58.85pt;width:35.95pt;height:1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" filled="f" stroked="f">
              <v:textbox>
                <w:txbxContent>
                  <w:p w14:paraId="00010004" w14:textId="77777777" w:rsidR="00B9674A" w:rsidRDefault="00B9674A">
                    <w:pPr>
                      <w:rPr>
                        <w:i/>
                        <w:iCs/>
                      </w:rPr>
                    </w:pPr>
                    <w:r>
                      <w:rPr>
                        <w:sz w:val="16"/>
                      </w:rPr>
                      <w:t xml:space="preserve">  </w:t>
                    </w:r>
                    <w:proofErr w:type="spellStart"/>
                    <w:r w:rsidRPr="00A01A64">
                      <w:rPr>
                        <w:iCs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4F5DC8" wp14:editId="11CD876B">
              <wp:simplePos x="0" y="0"/>
              <wp:positionH relativeFrom="column">
                <wp:posOffset>59055</wp:posOffset>
              </wp:positionH>
              <wp:positionV relativeFrom="paragraph">
                <wp:posOffset>-738505</wp:posOffset>
              </wp:positionV>
              <wp:extent cx="506095" cy="214630"/>
              <wp:effectExtent l="0" t="0" r="0" b="0"/>
              <wp:wrapNone/>
              <wp:docPr id="17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CE91" w14:textId="77777777" w:rsidR="00B9674A" w:rsidRPr="00A01A64" w:rsidRDefault="00B9674A">
                          <w:pPr>
                            <w:pStyle w:val="9"/>
                            <w:rPr>
                              <w:i w:val="0"/>
                              <w:lang w:val="en-US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3A4F5DC8" id="Text Box 94" o:spid="_x0000_s1060" type="#_x0000_t202" style="position:absolute;margin-left:4.65pt;margin-top:-58.15pt;width:39.85pt;height:16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" filled="f" stroked="f">
              <v:textbox>
                <w:txbxContent>
                  <w:p w14:paraId="26EACE91" w14:textId="77777777" w:rsidR="00B9674A" w:rsidRPr="00A01A64" w:rsidRDefault="00B9674A">
                    <w:pPr>
                      <w:pStyle w:val="9"/>
                      <w:rPr>
                        <w:i w:val="0"/>
                        <w:lang w:val="en-US"/>
                      </w:rPr>
                    </w:pPr>
                    <w:r w:rsidRPr="00A01A64">
                      <w:rPr>
                        <w:i w:val="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D0CB79" wp14:editId="291A8BE5">
              <wp:simplePos x="0" y="0"/>
              <wp:positionH relativeFrom="column">
                <wp:posOffset>509905</wp:posOffset>
              </wp:positionH>
              <wp:positionV relativeFrom="paragraph">
                <wp:posOffset>-745490</wp:posOffset>
              </wp:positionV>
              <wp:extent cx="795020" cy="218440"/>
              <wp:effectExtent l="0" t="0" r="0" b="0"/>
              <wp:wrapNone/>
              <wp:docPr id="16" name="Text 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502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7A354" w14:textId="77777777"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iCs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14D0CB79" id="Text Box 93" o:spid="_x0000_s1061" type="#_x0000_t202" style="position:absolute;margin-left:40.15pt;margin-top:-58.7pt;width:62.6pt;height:17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" filled="f" stroked="f">
              <v:textbox>
                <w:txbxContent>
                  <w:p w14:paraId="2FA7A354" w14:textId="77777777"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iCs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A7586BC" wp14:editId="09BEE37F">
              <wp:simplePos x="0" y="0"/>
              <wp:positionH relativeFrom="column">
                <wp:posOffset>1268730</wp:posOffset>
              </wp:positionH>
              <wp:positionV relativeFrom="paragraph">
                <wp:posOffset>-745490</wp:posOffset>
              </wp:positionV>
              <wp:extent cx="758825" cy="254635"/>
              <wp:effectExtent l="0" t="0" r="0" b="0"/>
              <wp:wrapNone/>
              <wp:docPr id="1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4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BD41EF" w14:textId="77777777" w:rsidR="00B9674A" w:rsidRPr="00A01A64" w:rsidRDefault="00B9674A">
                          <w:pPr>
                            <w:jc w:val="right"/>
                            <w:rPr>
                              <w:iCs/>
                              <w:lang w:val="en-US"/>
                            </w:rPr>
                          </w:pPr>
                          <w:r w:rsidRPr="00A01A64">
                            <w:rPr>
                              <w:sz w:val="16"/>
                            </w:rPr>
                            <w:t xml:space="preserve">   </w:t>
                          </w:r>
                          <w:r w:rsidRPr="00A01A64">
                            <w:rPr>
                              <w:iCs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7A7586BC" id="Text Box 92" o:spid="_x0000_s1062" type="#_x0000_t202" style="position:absolute;margin-left:99.9pt;margin-top:-58.7pt;width:59.75pt;height:20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" filled="f" stroked="f">
              <v:textbox>
                <w:txbxContent>
                  <w:p w14:paraId="04BD41EF" w14:textId="77777777" w:rsidR="00B9674A" w:rsidRPr="00A01A64" w:rsidRDefault="00B9674A">
                    <w:pPr>
                      <w:jc w:val="right"/>
                      <w:rPr>
                        <w:iCs/>
                        <w:lang w:val="en-US"/>
                      </w:rPr>
                    </w:pPr>
                    <w:r w:rsidRPr="00A01A64">
                      <w:rPr>
                        <w:sz w:val="16"/>
                      </w:rPr>
                      <w:t xml:space="preserve">   </w:t>
                    </w:r>
                    <w:r w:rsidRPr="00A01A64">
                      <w:rPr>
                        <w:iCs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B2A22B9" wp14:editId="1A831E20">
              <wp:simplePos x="0" y="0"/>
              <wp:positionH relativeFrom="column">
                <wp:posOffset>1882775</wp:posOffset>
              </wp:positionH>
              <wp:positionV relativeFrom="paragraph">
                <wp:posOffset>-745490</wp:posOffset>
              </wp:positionV>
              <wp:extent cx="506095" cy="218440"/>
              <wp:effectExtent l="0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6095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444EF" w14:textId="77777777" w:rsidR="00B9674A" w:rsidRPr="00A01A64" w:rsidRDefault="00B9674A">
                          <w:pPr>
                            <w:pStyle w:val="9"/>
                            <w:rPr>
                              <w:i w:val="0"/>
                            </w:rPr>
                          </w:pPr>
                          <w:r w:rsidRPr="00A01A64"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7B2A22B9" id="Text Box 91" o:spid="_x0000_s1063" type="#_x0000_t202" style="position:absolute;margin-left:148.25pt;margin-top:-58.7pt;width:39.85pt;height:17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" filled="f" stroked="f">
              <v:textbox>
                <w:txbxContent>
                  <w:p w14:paraId="1ED444EF" w14:textId="77777777" w:rsidR="00B9674A" w:rsidRPr="00A01A64" w:rsidRDefault="00B9674A">
                    <w:pPr>
                      <w:pStyle w:val="9"/>
                      <w:rPr>
                        <w:i w:val="0"/>
                      </w:rPr>
                    </w:pPr>
                    <w:r w:rsidRPr="00A01A64">
                      <w:rPr>
                        <w:i w:val="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3278279" wp14:editId="0DC5356D">
              <wp:simplePos x="0" y="0"/>
              <wp:positionH relativeFrom="column">
                <wp:posOffset>5821680</wp:posOffset>
              </wp:positionH>
              <wp:positionV relativeFrom="paragraph">
                <wp:posOffset>-563880</wp:posOffset>
              </wp:positionV>
              <wp:extent cx="623570" cy="218440"/>
              <wp:effectExtent l="0" t="0" r="0" b="0"/>
              <wp:wrapNone/>
              <wp:docPr id="13" name="Text Box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35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D26B6" w14:textId="77777777" w:rsidR="00B9674A" w:rsidRPr="008B6420" w:rsidRDefault="00B9674A">
                          <w:pPr>
                            <w:jc w:val="right"/>
                            <w:rPr>
                              <w:iCs/>
                            </w:rPr>
                          </w:pPr>
                          <w:r w:rsidRPr="008B6420">
                            <w:rPr>
                              <w:iCs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33278279" id="Text Box 90" o:spid="_x0000_s1064" type="#_x0000_t202" style="position:absolute;margin-left:458.4pt;margin-top:-44.4pt;width:49.1pt;height:17.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" filled="f" stroked="f">
              <v:textbox>
                <w:txbxContent>
                  <w:p w14:paraId="574D26B6" w14:textId="77777777" w:rsidR="00B9674A" w:rsidRPr="008B6420" w:rsidRDefault="00B9674A">
                    <w:pPr>
                      <w:jc w:val="right"/>
                      <w:rPr>
                        <w:iCs/>
                      </w:rPr>
                    </w:pPr>
                    <w:r w:rsidRPr="008B6420">
                      <w:rPr>
                        <w:iCs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19F456D" wp14:editId="36375498">
              <wp:simplePos x="0" y="0"/>
              <wp:positionH relativeFrom="page">
                <wp:posOffset>5637530</wp:posOffset>
              </wp:positionH>
              <wp:positionV relativeFrom="page">
                <wp:posOffset>9933305</wp:posOffset>
              </wp:positionV>
              <wp:extent cx="1626235" cy="0"/>
              <wp:effectExtent l="0" t="0" r="0" b="0"/>
              <wp:wrapNone/>
              <wp:docPr id="1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262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DC230F8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3.9pt,782.15pt" to="571.95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zNI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B51793" wp14:editId="55561966">
              <wp:simplePos x="0" y="0"/>
              <wp:positionH relativeFrom="page">
                <wp:posOffset>683895</wp:posOffset>
              </wp:positionH>
              <wp:positionV relativeFrom="page">
                <wp:posOffset>10315575</wp:posOffset>
              </wp:positionV>
              <wp:extent cx="2443480" cy="0"/>
              <wp:effectExtent l="0" t="0" r="0" b="0"/>
              <wp:wrapNone/>
              <wp:docPr id="1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5B1B9A40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12.25pt" to="246.25pt,8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3zEwIAACo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3194454" wp14:editId="5B5F4865">
              <wp:simplePos x="0" y="0"/>
              <wp:positionH relativeFrom="page">
                <wp:posOffset>683895</wp:posOffset>
              </wp:positionH>
              <wp:positionV relativeFrom="page">
                <wp:posOffset>10134600</wp:posOffset>
              </wp:positionV>
              <wp:extent cx="2443480" cy="0"/>
              <wp:effectExtent l="0" t="0" r="0" b="0"/>
              <wp:wrapNone/>
              <wp:docPr id="1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4348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CD11097" id="Line 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798pt" to="246.25pt,7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oi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1692A86" wp14:editId="6A913CBB">
              <wp:simplePos x="0" y="0"/>
              <wp:positionH relativeFrom="page">
                <wp:posOffset>2205355</wp:posOffset>
              </wp:positionH>
              <wp:positionV relativeFrom="page">
                <wp:posOffset>9022080</wp:posOffset>
              </wp:positionV>
              <wp:extent cx="0" cy="1473835"/>
              <wp:effectExtent l="0" t="0" r="0" b="0"/>
              <wp:wrapNone/>
              <wp:docPr id="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4738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711BD18" id="Line 86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3.65pt,710.4pt" to="173.6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TsGQIAADQ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0D3BB0E" wp14:editId="35BC0238">
              <wp:simplePos x="0" y="0"/>
              <wp:positionH relativeFrom="page">
                <wp:posOffset>976630</wp:posOffset>
              </wp:positionH>
              <wp:positionV relativeFrom="page">
                <wp:posOffset>9022080</wp:posOffset>
              </wp:positionV>
              <wp:extent cx="0" cy="543560"/>
              <wp:effectExtent l="0" t="0" r="0" b="0"/>
              <wp:wrapNone/>
              <wp:docPr id="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56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AB28C92" id="Line 8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9pt,710.4pt" to="76.9pt,7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Wnn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08ADFB09" wp14:editId="15842FD6">
              <wp:simplePos x="0" y="0"/>
              <wp:positionH relativeFrom="page">
                <wp:posOffset>6577330</wp:posOffset>
              </wp:positionH>
              <wp:positionV relativeFrom="page">
                <wp:posOffset>9568815</wp:posOffset>
              </wp:positionV>
              <wp:extent cx="0" cy="364490"/>
              <wp:effectExtent l="0" t="0" r="0" b="0"/>
              <wp:wrapNone/>
              <wp:docPr id="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4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44D600DA" id="Line 8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7.9pt,753.45pt" to="517.9pt,7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qEQEwIAACk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B2BD4A0" wp14:editId="2B88B43A">
              <wp:simplePos x="0" y="0"/>
              <wp:positionH relativeFrom="page">
                <wp:posOffset>687705</wp:posOffset>
              </wp:positionH>
              <wp:positionV relativeFrom="page">
                <wp:posOffset>9568815</wp:posOffset>
              </wp:positionV>
              <wp:extent cx="6576060" cy="0"/>
              <wp:effectExtent l="0" t="0" r="0" b="0"/>
              <wp:wrapNone/>
              <wp:docPr id="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0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FD0903D" id="Line 8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.15pt,753.45pt" to="571.95pt,7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676CE17" wp14:editId="06CD2AF7">
              <wp:simplePos x="0" y="0"/>
              <wp:positionH relativeFrom="page">
                <wp:posOffset>683895</wp:posOffset>
              </wp:positionH>
              <wp:positionV relativeFrom="page">
                <wp:posOffset>10496550</wp:posOffset>
              </wp:positionV>
              <wp:extent cx="6576695" cy="0"/>
              <wp:effectExtent l="0" t="0" r="0" b="0"/>
              <wp:wrapNone/>
              <wp:docPr id="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66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D3BE5B2" id="Line 8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826.5pt" to="571.7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ud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7F5FAB5" wp14:editId="029FB558">
              <wp:simplePos x="0" y="0"/>
              <wp:positionH relativeFrom="column">
                <wp:posOffset>-256540</wp:posOffset>
              </wp:positionH>
              <wp:positionV relativeFrom="paragraph">
                <wp:posOffset>-351155</wp:posOffset>
              </wp:positionV>
              <wp:extent cx="758825" cy="257175"/>
              <wp:effectExtent l="0" t="0" r="0" b="0"/>
              <wp:wrapNone/>
              <wp:docPr id="4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882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9D161" w14:textId="77777777" w:rsidR="00B9674A" w:rsidRDefault="00B9674A">
                          <w:pPr>
                            <w:jc w:val="right"/>
                            <w:rPr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proofErr w:type="spellStart"/>
                          <w:r w:rsidRPr="00A01A64">
                            <w:rPr>
                              <w:iCs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i/>
                              <w:iCs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07F5FAB5" id="Text Box 78" o:spid="_x0000_s1065" type="#_x0000_t202" style="position:absolute;margin-left:-20.2pt;margin-top:-27.65pt;width:59.75pt;height:20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" filled="f" stroked="f">
              <v:textbox>
                <w:txbxContent>
                  <w:p w14:paraId="4969D161" w14:textId="77777777" w:rsidR="00B9674A" w:rsidRDefault="00B9674A">
                    <w:pPr>
                      <w:jc w:val="right"/>
                      <w:rPr>
                        <w:i/>
                        <w:iCs/>
                        <w:lang w:val="en-US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proofErr w:type="spellStart"/>
                    <w:r w:rsidRPr="00A01A64">
                      <w:rPr>
                        <w:iCs/>
                      </w:rPr>
                      <w:t>Провер</w:t>
                    </w:r>
                    <w:proofErr w:type="spellEnd"/>
                    <w:r>
                      <w:rPr>
                        <w:i/>
                        <w:iCs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3FC9E4D" wp14:editId="4D51C5B1">
              <wp:simplePos x="0" y="0"/>
              <wp:positionH relativeFrom="column">
                <wp:posOffset>528320</wp:posOffset>
              </wp:positionH>
              <wp:positionV relativeFrom="paragraph">
                <wp:posOffset>-347345</wp:posOffset>
              </wp:positionV>
              <wp:extent cx="887730" cy="190500"/>
              <wp:effectExtent l="0" t="0" r="0" b="0"/>
              <wp:wrapNone/>
              <wp:docPr id="3" name="Text Box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B1C2EF" w14:textId="279CDEEA" w:rsidR="00B9674A" w:rsidRPr="004576D4" w:rsidRDefault="004576D4" w:rsidP="000A29D9">
                          <w:pPr>
                            <w:rPr>
                              <w:iCs/>
                            </w:rPr>
                          </w:pPr>
                          <w:r w:rsidRPr="004576D4">
                            <w:rPr>
                              <w:iCs/>
                            </w:rPr>
                            <w:t>Берёза А.</w:t>
                          </w:r>
                          <w:r w:rsidR="00543C2D">
                            <w:rPr>
                              <w:iCs/>
                            </w:rPr>
                            <w:t xml:space="preserve"> </w:t>
                          </w:r>
                          <w:r w:rsidRPr="004576D4">
                            <w:rPr>
                              <w:iCs/>
                            </w:rPr>
                            <w:t>Н.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43FC9E4D" id="Text Box 77" o:spid="_x0000_s1066" type="#_x0000_t202" style="position:absolute;margin-left:41.6pt;margin-top:-27.35pt;width:69.9pt;height: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" stroked="f">
              <v:fill opacity="32896f"/>
              <v:textbox inset="0,0,0,0">
                <w:txbxContent>
                  <w:p w14:paraId="39B1C2EF" w14:textId="279CDEEA" w:rsidR="00B9674A" w:rsidRPr="004576D4" w:rsidRDefault="004576D4" w:rsidP="000A29D9">
                    <w:pPr>
                      <w:rPr>
                        <w:iCs/>
                      </w:rPr>
                    </w:pPr>
                    <w:r w:rsidRPr="004576D4">
                      <w:rPr>
                        <w:iCs/>
                      </w:rPr>
                      <w:t>Берёза А.</w:t>
                    </w:r>
                    <w:r w:rsidR="00543C2D">
                      <w:rPr>
                        <w:iCs/>
                      </w:rPr>
                      <w:t xml:space="preserve"> </w:t>
                    </w:r>
                    <w:r w:rsidRPr="004576D4">
                      <w:rPr>
                        <w:iCs/>
                      </w:rPr>
                      <w:t>Н.</w:t>
                    </w: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51A0059" wp14:editId="618C497F">
              <wp:simplePos x="0" y="0"/>
              <wp:positionH relativeFrom="column">
                <wp:posOffset>516890</wp:posOffset>
              </wp:positionH>
              <wp:positionV relativeFrom="paragraph">
                <wp:posOffset>26035</wp:posOffset>
              </wp:positionV>
              <wp:extent cx="887730" cy="190500"/>
              <wp:effectExtent l="0" t="0" r="0" b="0"/>
              <wp:wrapNone/>
              <wp:docPr id="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2DAC5" w14:textId="77777777"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551A0059" id="Text Box 73" o:spid="_x0000_s1067" type="#_x0000_t202" style="position:absolute;margin-left:40.7pt;margin-top:2.05pt;width:69.9pt;height: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" stroked="f">
              <v:fill opacity="32896f"/>
              <v:textbox inset="0,0,0,0">
                <w:txbxContent>
                  <w:p w14:paraId="7C42DAC5" w14:textId="77777777"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714C52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DEC6DF1" wp14:editId="5242AA77">
              <wp:simplePos x="0" y="0"/>
              <wp:positionH relativeFrom="column">
                <wp:posOffset>516890</wp:posOffset>
              </wp:positionH>
              <wp:positionV relativeFrom="paragraph">
                <wp:posOffset>205105</wp:posOffset>
              </wp:positionV>
              <wp:extent cx="887730" cy="190500"/>
              <wp:effectExtent l="0" t="0" r="0" b="0"/>
              <wp:wrapNone/>
              <wp:docPr id="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7730" cy="190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000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81CA09" w14:textId="77777777" w:rsidR="00B9674A" w:rsidRDefault="00B9674A">
                          <w:pPr>
                            <w:rPr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 w14:anchorId="5DEC6DF1" id="Text Box 72" o:spid="_x0000_s1068" type="#_x0000_t202" style="position:absolute;margin-left:40.7pt;margin-top:16.15pt;width:69.9pt;height: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" stroked="f">
              <v:fill opacity="32896f"/>
              <v:textbox inset="0,0,0,0">
                <w:txbxContent>
                  <w:p w14:paraId="5B81CA09" w14:textId="77777777" w:rsidR="00B9674A" w:rsidRDefault="00B9674A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F9F28" w14:textId="77777777" w:rsidR="00DA49C7" w:rsidRDefault="00DA49C7">
      <w:r>
        <w:separator/>
      </w:r>
    </w:p>
  </w:footnote>
  <w:footnote w:type="continuationSeparator" w:id="0">
    <w:p w14:paraId="53774326" w14:textId="77777777" w:rsidR="00DA49C7" w:rsidRDefault="00DA49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82FA4" w14:textId="77777777" w:rsidR="00B9674A" w:rsidRDefault="00B9674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  <w:noProof/>
      </w:rPr>
      <w:t>1</w:t>
    </w:r>
    <w:r>
      <w:rPr>
        <w:rStyle w:val="a4"/>
      </w:rPr>
      <w:fldChar w:fldCharType="end"/>
    </w:r>
  </w:p>
  <w:p w14:paraId="04D88DE8" w14:textId="77777777" w:rsidR="00B9674A" w:rsidRDefault="00B9674A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AB413" w14:textId="77777777" w:rsidR="00B9674A" w:rsidRDefault="00714C52">
    <w:pPr>
      <w:pStyle w:val="a3"/>
      <w:ind w:right="360"/>
    </w:pPr>
    <w:r>
      <w:rPr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711A4E01" wp14:editId="192F7C45">
              <wp:simplePos x="0" y="0"/>
              <wp:positionH relativeFrom="column">
                <wp:posOffset>-229870</wp:posOffset>
              </wp:positionH>
              <wp:positionV relativeFrom="paragraph">
                <wp:posOffset>-194945</wp:posOffset>
              </wp:positionV>
              <wp:extent cx="6749415" cy="10212705"/>
              <wp:effectExtent l="0" t="0" r="0" b="0"/>
              <wp:wrapNone/>
              <wp:docPr id="46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49415" cy="10212705"/>
                        <a:chOff x="885" y="413"/>
                        <a:chExt cx="10629" cy="16083"/>
                      </a:xfrm>
                    </wpg:grpSpPr>
                    <wps:wsp>
                      <wps:cNvPr id="47" name="Line 118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19"/>
                      <wps:cNvCnPr>
                        <a:cxnSpLocks noChangeShapeType="1"/>
                      </wps:cNvCnPr>
                      <wps:spPr bwMode="auto">
                        <a:xfrm>
                          <a:off x="11441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20"/>
                      <wps:cNvCnPr>
                        <a:cxnSpLocks noChangeShapeType="1"/>
                      </wps:cNvCnPr>
                      <wps:spPr bwMode="auto">
                        <a:xfrm>
                          <a:off x="1077" y="413"/>
                          <a:ext cx="0" cy="1602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21"/>
                      <wps:cNvCnPr>
                        <a:cxnSpLocks noChangeShapeType="1"/>
                      </wps:cNvCnPr>
                      <wps:spPr bwMode="auto">
                        <a:xfrm>
                          <a:off x="1077" y="16438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122"/>
                      <wps:cNvCnPr>
                        <a:cxnSpLocks noChangeShapeType="1"/>
                      </wps:cNvCnPr>
                      <wps:spPr bwMode="auto">
                        <a:xfrm>
                          <a:off x="1077" y="15591"/>
                          <a:ext cx="1036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123"/>
                      <wps:cNvCnPr>
                        <a:cxnSpLocks noChangeShapeType="1"/>
                      </wps:cNvCnPr>
                      <wps:spPr bwMode="auto">
                        <a:xfrm>
                          <a:off x="10876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124"/>
                      <wps:cNvCnPr>
                        <a:cxnSpLocks noChangeShapeType="1"/>
                      </wps:cNvCnPr>
                      <wps:spPr bwMode="auto">
                        <a:xfrm>
                          <a:off x="1502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25"/>
                      <wps:cNvCnPr>
                        <a:cxnSpLocks noChangeShapeType="1"/>
                      </wps:cNvCnPr>
                      <wps:spPr bwMode="auto">
                        <a:xfrm>
                          <a:off x="2060" y="15596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26"/>
                      <wps:cNvCnPr>
                        <a:cxnSpLocks noChangeShapeType="1"/>
                      </wps:cNvCnPr>
                      <wps:spPr bwMode="auto">
                        <a:xfrm>
                          <a:off x="351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27"/>
                      <wps:cNvCnPr>
                        <a:cxnSpLocks noChangeShapeType="1"/>
                      </wps:cNvCnPr>
                      <wps:spPr bwMode="auto">
                        <a:xfrm>
                          <a:off x="4362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128"/>
                      <wps:cNvCnPr>
                        <a:cxnSpLocks noChangeShapeType="1"/>
                      </wps:cNvCnPr>
                      <wps:spPr bwMode="auto">
                        <a:xfrm>
                          <a:off x="4928" y="15591"/>
                          <a:ext cx="0" cy="84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129"/>
                      <wps:cNvCnPr>
                        <a:cxnSpLocks noChangeShapeType="1"/>
                      </wps:cNvCnPr>
                      <wps:spPr bwMode="auto">
                        <a:xfrm>
                          <a:off x="1077" y="15874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30"/>
                      <wps:cNvCnPr>
                        <a:cxnSpLocks noChangeShapeType="1"/>
                      </wps:cNvCnPr>
                      <wps:spPr bwMode="auto">
                        <a:xfrm>
                          <a:off x="1077" y="16156"/>
                          <a:ext cx="3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131"/>
                      <wps:cNvCnPr>
                        <a:cxnSpLocks noChangeShapeType="1"/>
                      </wps:cNvCnPr>
                      <wps:spPr bwMode="auto">
                        <a:xfrm>
                          <a:off x="10876" y="15874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0780" y="15550"/>
                          <a:ext cx="734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270FE" w14:textId="77777777" w:rsidR="00B9674A" w:rsidRDefault="00B9674A">
                            <w:pPr>
                              <w:ind w:right="-132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133"/>
                      <wps:cNvSpPr txBox="1">
                        <a:spLocks noChangeArrowheads="1"/>
                      </wps:cNvSpPr>
                      <wps:spPr bwMode="auto">
                        <a:xfrm>
                          <a:off x="4837" y="15737"/>
                          <a:ext cx="5870" cy="6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1341E" w14:textId="2309A6D4" w:rsidR="00B9674A" w:rsidRPr="00C86265" w:rsidRDefault="00482143" w:rsidP="0048214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63528">
                              <w:rPr>
                                <w:sz w:val="28"/>
                                <w:szCs w:val="28"/>
                              </w:rPr>
                              <w:t>09.03.02</w:t>
                            </w:r>
                            <w:r w:rsidR="00663528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E92CE6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B1735D" w:rsidRPr="00663528">
                              <w:rPr>
                                <w:sz w:val="28"/>
                                <w:szCs w:val="28"/>
                                <w:lang w:val="en-US"/>
                              </w:rPr>
                              <w:t>0000.</w:t>
                            </w:r>
                            <w:r w:rsidR="00B03307">
                              <w:rPr>
                                <w:sz w:val="28"/>
                                <w:szCs w:val="28"/>
                              </w:rPr>
                              <w:t>000 П</w:t>
                            </w:r>
                            <w:r w:rsidR="00134D4C">
                              <w:rPr>
                                <w:sz w:val="28"/>
                                <w:szCs w:val="28"/>
                              </w:rPr>
                              <w:t>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134"/>
                      <wps:cNvSpPr txBox="1">
                        <a:spLocks noChangeArrowheads="1"/>
                      </wps:cNvSpPr>
                      <wps:spPr bwMode="auto">
                        <a:xfrm>
                          <a:off x="4199" y="16105"/>
                          <a:ext cx="797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00506" w14:textId="77777777" w:rsidR="00B9674A" w:rsidRPr="002F66EE" w:rsidRDefault="00B9674A">
                            <w:pPr>
                              <w:pStyle w:val="9"/>
                              <w:rPr>
                                <w:i w:val="0"/>
                              </w:rPr>
                            </w:pPr>
                            <w:r w:rsidRPr="002F66EE">
                              <w:rPr>
                                <w:i w:val="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Text Box 135"/>
                      <wps:cNvSpPr txBox="1">
                        <a:spLocks noChangeArrowheads="1"/>
                      </wps:cNvSpPr>
                      <wps:spPr bwMode="auto">
                        <a:xfrm>
                          <a:off x="3306" y="16099"/>
                          <a:ext cx="1160" cy="3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3F2D9" w14:textId="77777777"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  <w:sz w:val="16"/>
                              </w:rPr>
                              <w:t xml:space="preserve">   </w:t>
                            </w:r>
                            <w:r w:rsidRPr="002F66EE">
                              <w:rPr>
                                <w:iCs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Text Box 136"/>
                      <wps:cNvSpPr txBox="1">
                        <a:spLocks noChangeArrowheads="1"/>
                      </wps:cNvSpPr>
                      <wps:spPr bwMode="auto">
                        <a:xfrm>
                          <a:off x="2162" y="16105"/>
                          <a:ext cx="1183" cy="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702AF2" w14:textId="77777777" w:rsidR="00B9674A" w:rsidRPr="002F66EE" w:rsidRDefault="00B9674A">
                            <w:pPr>
                              <w:jc w:val="right"/>
                              <w:rPr>
                                <w:iCs/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Text Box 137"/>
                      <wps:cNvSpPr txBox="1">
                        <a:spLocks noChangeArrowheads="1"/>
                      </wps:cNvSpPr>
                      <wps:spPr bwMode="auto">
                        <a:xfrm>
                          <a:off x="1352" y="16099"/>
                          <a:ext cx="747" cy="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46837" w14:textId="77777777" w:rsidR="00B9674A" w:rsidRPr="002F66EE" w:rsidRDefault="00B9674A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2F66EE">
                              <w:rPr>
                                <w:iCs/>
                              </w:rPr>
                              <w:t>Лис</w:t>
                            </w:r>
                            <w:r w:rsidRPr="002F66EE">
                              <w:t>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Text Box 138"/>
                      <wps:cNvSpPr txBox="1">
                        <a:spLocks noChangeArrowheads="1"/>
                      </wps:cNvSpPr>
                      <wps:spPr bwMode="auto">
                        <a:xfrm>
                          <a:off x="885" y="16099"/>
                          <a:ext cx="719" cy="3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068E5" w14:textId="77777777" w:rsidR="00B9674A" w:rsidRPr="002F66EE" w:rsidRDefault="00B9674A">
                            <w:pPr>
                              <w:rPr>
                                <w:iCs/>
                              </w:rPr>
                            </w:pPr>
                            <w:r w:rsidRPr="002F66EE">
                              <w:rPr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 w:rsidRPr="002F66EE">
                              <w:rPr>
                                <w:iCs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1A4E01" id="Group 117" o:spid="_x0000_s1026" style="position:absolute;margin-left:-18.1pt;margin-top:-15.35pt;width:531.45pt;height:804.15pt;z-index:251680768" coordorigin="885,413" coordsize="10629,16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">
              <v:line id="Line 118" o:spid="_x0000_s1027" style="position:absolute;visibility:visible;mso-wrap-style:square" from="1077,413" to="11440,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jB8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f6MHxAAAANsAAAAPAAAAAAAAAAAA&#10;AAAAAKECAABkcnMvZG93bnJldi54bWxQSwUGAAAAAAQABAD5AAAAkgMAAAAA&#10;" strokeweight="1.5pt"/>
              <v:line id="Line 119" o:spid="_x0000_s1028" style="position:absolute;visibility:visible;mso-wrap-style:square" from="11441,413" to="11441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A3dcAAAADbAAAADwAAAGRycy9kb3ducmV2LnhtbERPz2vCMBS+C/sfwhvspulUZH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PgN3XAAAAA2wAAAA8AAAAAAAAAAAAAAAAA&#10;oQIAAGRycy9kb3ducmV2LnhtbFBLBQYAAAAABAAEAPkAAACOAwAAAAA=&#10;" strokeweight="1.5pt"/>
              <v:line id="Line 120" o:spid="_x0000_s1029" style="position:absolute;visibility:visible;mso-wrap-style:square" from="1077,413" to="1077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yS7sQAAADbAAAADwAAAGRycy9kb3ducmV2LnhtbESPT2vCQBTE74V+h+UVvNWNtUi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rJLuxAAAANsAAAAPAAAAAAAAAAAA&#10;AAAAAKECAABkcnMvZG93bnJldi54bWxQSwUGAAAAAAQABAD5AAAAkgMAAAAA&#10;" strokeweight="1.5pt"/>
              <v:line id="Line 121" o:spid="_x0000_s1030" style="position:absolute;visibility:visible;mso-wrap-style:square" from="1077,16438" to="11440,16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+trs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Pra7AAAAA2wAAAA8AAAAAAAAAAAAAAAAA&#10;oQIAAGRycy9kb3ducmV2LnhtbFBLBQYAAAAABAAEAPkAAACOAwAAAAA=&#10;" strokeweight="1.5pt"/>
              <v:line id="Line 122" o:spid="_x0000_s1031" style="position:absolute;visibility:visible;mso-wrap-style:square" from="1077,15591" to="11440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IN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vE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DCDXDAAAA2wAAAA8AAAAAAAAAAAAA&#10;AAAAoQIAAGRycy9kb3ducmV2LnhtbFBLBQYAAAAABAAEAPkAAACRAwAAAAA=&#10;" strokeweight="1.5pt"/>
              <v:line id="Line 123" o:spid="_x0000_s1032" style="position:absolute;visibility:visible;mso-wrap-style:square" from="10876,15591" to="10876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GWQs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fEz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RlkLDAAAA2wAAAA8AAAAAAAAAAAAA&#10;AAAAoQIAAGRycy9kb3ducmV2LnhtbFBLBQYAAAAABAAEAPkAAACRAwAAAAA=&#10;" strokeweight="1.5pt"/>
              <v:line id="Line 124" o:spid="_x0000_s1033" style="position:absolute;visibility:visible;mso-wrap-style:square" from="1502,15596" to="1502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0z2c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vE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M9nDAAAA2wAAAA8AAAAAAAAAAAAA&#10;AAAAoQIAAGRycy9kb3ducmV2LnhtbFBLBQYAAAAABAAEAPkAAACRAwAAAAA=&#10;" strokeweight="1.5pt"/>
              <v:line id="Line 125" o:spid="_x0000_s1034" style="position:absolute;visibility:visible;mso-wrap-style:square" from="2060,15596" to="2060,16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SrrcQAAADbAAAADwAAAGRycy9kb3ducmV2LnhtbESPT2vCQBTE74V+h+UVvNWNtRaJriKC&#10;f+itqQjeHtlnEpN9m+5uNP323YLgcZiZ3zDzZW8acSXnK8sKRsMEBHFudcWFgsP35nUKwgdkjY1l&#10;UvBLHpaL56c5ptre+IuuWShEhLBPUUEZQptK6fOSDPqhbYmjd7bOYIjSFVI7vEW4aeRbknxIgxXH&#10;hRJbWpeU11lnFBy7jE+XeuMa7La73fn4U/vxp1KDl341AxGoD4/wvb3XCib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dKutxAAAANsAAAAPAAAAAAAAAAAA&#10;AAAAAKECAABkcnMvZG93bnJldi54bWxQSwUGAAAAAAQABAD5AAAAkgMAAAAA&#10;" strokeweight="1.5pt"/>
              <v:line id="Line 126" o:spid="_x0000_s1035" style="position:absolute;visibility:visible;mso-wrap-style:square" from="3512,15591" to="351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<v:line id="Line 127" o:spid="_x0000_s1036" style="position:absolute;visibility:visible;mso-wrap-style:square" from="4362,15591" to="4362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<v:line id="Line 128" o:spid="_x0000_s1037" style="position:absolute;visibility:visible;mso-wrap-style:square" from="4928,15591" to="492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<v:line id="Line 129" o:spid="_x0000_s1038" style="position:absolute;visibility:visible;mso-wrap-style:square" from="1077,15874" to="4927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<v:line id="Line 130" o:spid="_x0000_s1039" style="position:absolute;visibility:visible;mso-wrap-style:square" from="1077,16156" to="4927,1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<v:line id="Line 131" o:spid="_x0000_s1040" style="position:absolute;visibility:visible;mso-wrap-style:square" from="10876,15874" to="11442,15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NnE8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Van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I2cTwQAAANsAAAAPAAAAAAAAAAAAAAAA&#10;AKECAABkcnMvZG93bnJldi54bWxQSwUGAAAAAAQABAD5AAAAjwM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2" o:spid="_x0000_s1041" type="#_x0000_t202" style="position:absolute;left:10780;top:15550;width:734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<v:textbox>
                  <w:txbxContent>
                    <w:p w14:paraId="629270FE" w14:textId="77777777" w:rsidR="00B9674A" w:rsidRDefault="00B9674A">
                      <w:pPr>
                        <w:ind w:right="-132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Лист</w:t>
                      </w:r>
                    </w:p>
                  </w:txbxContent>
                </v:textbox>
              </v:shape>
              <v:shape id="Text Box 133" o:spid="_x0000_s1042" type="#_x0000_t202" style="position:absolute;left:4837;top:15737;width:5870;height: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<v:textbox>
                  <w:txbxContent>
                    <w:p w14:paraId="2071341E" w14:textId="2309A6D4" w:rsidR="00B9674A" w:rsidRPr="00C86265" w:rsidRDefault="00482143" w:rsidP="0048214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63528">
                        <w:rPr>
                          <w:sz w:val="28"/>
                          <w:szCs w:val="28"/>
                        </w:rPr>
                        <w:t>09.03.02</w:t>
                      </w:r>
                      <w:r w:rsidR="00663528" w:rsidRPr="00663528">
                        <w:rPr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B03307">
                        <w:rPr>
                          <w:sz w:val="28"/>
                          <w:szCs w:val="28"/>
                        </w:rPr>
                        <w:t>2</w:t>
                      </w:r>
                      <w:r w:rsidR="00E92CE6">
                        <w:rPr>
                          <w:sz w:val="28"/>
                          <w:szCs w:val="28"/>
                        </w:rPr>
                        <w:t>1</w:t>
                      </w:r>
                      <w:r w:rsidR="00B1735D" w:rsidRPr="00663528">
                        <w:rPr>
                          <w:sz w:val="28"/>
                          <w:szCs w:val="28"/>
                          <w:lang w:val="en-US"/>
                        </w:rPr>
                        <w:t>0000.</w:t>
                      </w:r>
                      <w:r w:rsidR="00B03307">
                        <w:rPr>
                          <w:sz w:val="28"/>
                          <w:szCs w:val="28"/>
                        </w:rPr>
                        <w:t>000 П</w:t>
                      </w:r>
                      <w:r w:rsidR="00134D4C">
                        <w:rPr>
                          <w:sz w:val="28"/>
                          <w:szCs w:val="28"/>
                        </w:rPr>
                        <w:t>Р</w:t>
                      </w:r>
                    </w:p>
                  </w:txbxContent>
                </v:textbox>
              </v:shape>
              <v:shape id="Text Box 134" o:spid="_x0000_s1043" type="#_x0000_t202" style="position:absolute;left:4199;top:16105;width:797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<v:textbox>
                  <w:txbxContent>
                    <w:p w14:paraId="5A000506" w14:textId="77777777" w:rsidR="00B9674A" w:rsidRPr="002F66EE" w:rsidRDefault="00B9674A">
                      <w:pPr>
                        <w:pStyle w:val="9"/>
                        <w:rPr>
                          <w:i w:val="0"/>
                        </w:rPr>
                      </w:pPr>
                      <w:r w:rsidRPr="002F66EE">
                        <w:rPr>
                          <w:i w:val="0"/>
                        </w:rPr>
                        <w:t>Дата</w:t>
                      </w:r>
                    </w:p>
                  </w:txbxContent>
                </v:textbox>
              </v:shape>
              <v:shape id="Text Box 135" o:spid="_x0000_s1044" type="#_x0000_t202" style="position:absolute;left:3306;top:16099;width:1160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<v:textbox>
                  <w:txbxContent>
                    <w:p w14:paraId="6343F2D9" w14:textId="77777777"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  <w:sz w:val="16"/>
                        </w:rPr>
                        <w:t xml:space="preserve">   </w:t>
                      </w:r>
                      <w:r w:rsidRPr="002F66EE">
                        <w:rPr>
                          <w:iCs/>
                        </w:rPr>
                        <w:t>Подпись</w:t>
                      </w:r>
                    </w:p>
                  </w:txbxContent>
                </v:textbox>
              </v:shape>
              <v:shape id="Text Box 136" o:spid="_x0000_s1045" type="#_x0000_t202" style="position:absolute;left:2162;top:16105;width:1183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<v:textbox>
                  <w:txbxContent>
                    <w:p w14:paraId="60702AF2" w14:textId="77777777" w:rsidR="00B9674A" w:rsidRPr="002F66EE" w:rsidRDefault="00B9674A">
                      <w:pPr>
                        <w:jc w:val="right"/>
                        <w:rPr>
                          <w:iCs/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№ докум.</w:t>
                      </w:r>
                    </w:p>
                  </w:txbxContent>
                </v:textbox>
              </v:shape>
              <v:shape id="Text Box 137" o:spid="_x0000_s1046" type="#_x0000_t202" style="position:absolute;left:1352;top:16099;width:747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<v:textbox>
                  <w:txbxContent>
                    <w:p w14:paraId="25846837" w14:textId="77777777" w:rsidR="00B9674A" w:rsidRPr="002F66EE" w:rsidRDefault="00B9674A">
                      <w:pPr>
                        <w:jc w:val="right"/>
                        <w:rPr>
                          <w:lang w:val="en-US"/>
                        </w:rPr>
                      </w:pPr>
                      <w:r w:rsidRPr="002F66EE">
                        <w:rPr>
                          <w:iCs/>
                        </w:rPr>
                        <w:t>Лис</w:t>
                      </w:r>
                      <w:r w:rsidRPr="002F66EE">
                        <w:t>т</w:t>
                      </w:r>
                    </w:p>
                  </w:txbxContent>
                </v:textbox>
              </v:shape>
              <v:shape id="Text Box 138" o:spid="_x0000_s1047" type="#_x0000_t202" style="position:absolute;left:885;top:16099;width:719;height:3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<v:textbox>
                  <w:txbxContent>
                    <w:p w14:paraId="5E9068E5" w14:textId="77777777" w:rsidR="00B9674A" w:rsidRPr="002F66EE" w:rsidRDefault="00B9674A">
                      <w:pPr>
                        <w:rPr>
                          <w:iCs/>
                        </w:rPr>
                      </w:pPr>
                      <w:r w:rsidRPr="002F66EE">
                        <w:rPr>
                          <w:sz w:val="16"/>
                        </w:rPr>
                        <w:t xml:space="preserve">  </w:t>
                      </w:r>
                      <w:proofErr w:type="spellStart"/>
                      <w:r w:rsidRPr="002F66EE">
                        <w:rPr>
                          <w:iCs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658B8" w14:textId="77777777" w:rsidR="00B9674A" w:rsidRDefault="00714C5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DBF18F0" wp14:editId="372CA008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0" cy="10293985"/>
              <wp:effectExtent l="0" t="0" r="0" b="0"/>
              <wp:wrapNone/>
              <wp:docPr id="45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3748F925" id="Line 81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3.85pt,8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6041B83" wp14:editId="26A04ACE">
              <wp:simplePos x="0" y="0"/>
              <wp:positionH relativeFrom="page">
                <wp:posOffset>7263765</wp:posOffset>
              </wp:positionH>
              <wp:positionV relativeFrom="page">
                <wp:posOffset>202565</wp:posOffset>
              </wp:positionV>
              <wp:extent cx="0" cy="10293985"/>
              <wp:effectExtent l="0" t="0" r="0" b="0"/>
              <wp:wrapNone/>
              <wp:docPr id="44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39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4BA24CF" id="Line 80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1.95pt,15.95pt" to="571.95pt,8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L29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E628EFC" wp14:editId="561444B1">
              <wp:simplePos x="0" y="0"/>
              <wp:positionH relativeFrom="page">
                <wp:posOffset>683895</wp:posOffset>
              </wp:positionH>
              <wp:positionV relativeFrom="page">
                <wp:posOffset>201295</wp:posOffset>
              </wp:positionV>
              <wp:extent cx="6579870" cy="1270"/>
              <wp:effectExtent l="0" t="0" r="0" b="0"/>
              <wp:wrapNone/>
              <wp:docPr id="43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987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7A43F8C" id="Line 7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3.85pt,15.85pt" to="571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" strokeweight="1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79D9"/>
    <w:multiLevelType w:val="multilevel"/>
    <w:tmpl w:val="DE04EF1C"/>
    <w:lvl w:ilvl="0">
      <w:start w:val="1"/>
      <w:numFmt w:val="decimal"/>
      <w:lvlText w:val="%1."/>
      <w:lvlJc w:val="left"/>
      <w:pPr>
        <w:ind w:left="810" w:hanging="450"/>
      </w:pPr>
      <w:rPr>
        <w:rFonts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1" w15:restartNumberingAfterBreak="0">
    <w:nsid w:val="017048A3"/>
    <w:multiLevelType w:val="hybridMultilevel"/>
    <w:tmpl w:val="B0EA814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9E5D29"/>
    <w:multiLevelType w:val="hybridMultilevel"/>
    <w:tmpl w:val="95C6720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AB6CAA"/>
    <w:multiLevelType w:val="hybridMultilevel"/>
    <w:tmpl w:val="2A5EC6F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47F23"/>
    <w:multiLevelType w:val="multilevel"/>
    <w:tmpl w:val="66A427A2"/>
    <w:lvl w:ilvl="0">
      <w:start w:val="1"/>
      <w:numFmt w:val="decimal"/>
      <w:lvlText w:val="%1."/>
      <w:lvlJc w:val="left"/>
      <w:pPr>
        <w:tabs>
          <w:tab w:val="num" w:pos="1788"/>
        </w:tabs>
        <w:ind w:left="1788" w:hanging="1068"/>
      </w:pPr>
      <w:rPr>
        <w:rFonts w:hint="default"/>
      </w:rPr>
    </w:lvl>
    <w:lvl w:ilvl="1">
      <w:start w:val="234"/>
      <w:numFmt w:val="decimal"/>
      <w:isLgl/>
      <w:lvlText w:val="%1.%2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2">
      <w:start w:val="17"/>
      <w:numFmt w:val="decimal"/>
      <w:isLgl/>
      <w:lvlText w:val="%1.%2.%3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3">
      <w:start w:val="25"/>
      <w:numFmt w:val="decimal"/>
      <w:isLgl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580"/>
        </w:tabs>
        <w:ind w:left="5580" w:hanging="4860"/>
      </w:pPr>
      <w:rPr>
        <w:rFonts w:hint="default"/>
      </w:rPr>
    </w:lvl>
  </w:abstractNum>
  <w:abstractNum w:abstractNumId="5" w15:restartNumberingAfterBreak="0">
    <w:nsid w:val="11935A4D"/>
    <w:multiLevelType w:val="multilevel"/>
    <w:tmpl w:val="2CA40CB8"/>
    <w:lvl w:ilvl="0">
      <w:start w:val="226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37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05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6" w15:restartNumberingAfterBreak="0">
    <w:nsid w:val="12370E9D"/>
    <w:multiLevelType w:val="hybridMultilevel"/>
    <w:tmpl w:val="D92CF98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4A71C0"/>
    <w:multiLevelType w:val="hybridMultilevel"/>
    <w:tmpl w:val="21064368"/>
    <w:lvl w:ilvl="0" w:tplc="8B967A7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8" w15:restartNumberingAfterBreak="0">
    <w:nsid w:val="16A03965"/>
    <w:multiLevelType w:val="hybridMultilevel"/>
    <w:tmpl w:val="2B282C6A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495866"/>
    <w:multiLevelType w:val="hybridMultilevel"/>
    <w:tmpl w:val="1D025438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91DC167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16"/>
        <w:szCs w:val="16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E427C4"/>
    <w:multiLevelType w:val="hybridMultilevel"/>
    <w:tmpl w:val="8DCC502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DF4A30"/>
    <w:multiLevelType w:val="multilevel"/>
    <w:tmpl w:val="F702C1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15326F8"/>
    <w:multiLevelType w:val="multilevel"/>
    <w:tmpl w:val="852098F2"/>
    <w:lvl w:ilvl="0">
      <w:start w:val="19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256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6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13" w15:restartNumberingAfterBreak="0">
    <w:nsid w:val="248D600C"/>
    <w:multiLevelType w:val="hybridMultilevel"/>
    <w:tmpl w:val="F1E68C66"/>
    <w:lvl w:ilvl="0" w:tplc="D06AEE2E">
      <w:start w:val="1"/>
      <w:numFmt w:val="decimal"/>
      <w:lvlText w:val="%1)"/>
      <w:lvlJc w:val="left"/>
      <w:pPr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B47BE3"/>
    <w:multiLevelType w:val="hybridMultilevel"/>
    <w:tmpl w:val="E9E46F7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30308"/>
    <w:multiLevelType w:val="hybridMultilevel"/>
    <w:tmpl w:val="EDAED2D8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895B76"/>
    <w:multiLevelType w:val="hybridMultilevel"/>
    <w:tmpl w:val="294CA3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740037"/>
    <w:multiLevelType w:val="hybridMultilevel"/>
    <w:tmpl w:val="E454313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BC27D1"/>
    <w:multiLevelType w:val="hybridMultilevel"/>
    <w:tmpl w:val="4B046FDA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6B7713"/>
    <w:multiLevelType w:val="multilevel"/>
    <w:tmpl w:val="CF081EFC"/>
    <w:lvl w:ilvl="0">
      <w:start w:val="127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20" w15:restartNumberingAfterBreak="0">
    <w:nsid w:val="339B7D6C"/>
    <w:multiLevelType w:val="hybridMultilevel"/>
    <w:tmpl w:val="1E9E094E"/>
    <w:lvl w:ilvl="0" w:tplc="6DCEF436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22BF8"/>
    <w:multiLevelType w:val="hybridMultilevel"/>
    <w:tmpl w:val="FB3AAC1E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C675AC"/>
    <w:multiLevelType w:val="hybridMultilevel"/>
    <w:tmpl w:val="166A24F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FF346B"/>
    <w:multiLevelType w:val="multilevel"/>
    <w:tmpl w:val="2FA8C86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48A352C4"/>
    <w:multiLevelType w:val="hybridMultilevel"/>
    <w:tmpl w:val="DBAAA87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1A45280"/>
    <w:multiLevelType w:val="hybridMultilevel"/>
    <w:tmpl w:val="9AEAA872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137669"/>
    <w:multiLevelType w:val="hybridMultilevel"/>
    <w:tmpl w:val="F6FA9250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3A230EF"/>
    <w:multiLevelType w:val="hybridMultilevel"/>
    <w:tmpl w:val="FFD436E2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3B3C90"/>
    <w:multiLevelType w:val="hybridMultilevel"/>
    <w:tmpl w:val="34BC5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3A67AC"/>
    <w:multiLevelType w:val="hybridMultilevel"/>
    <w:tmpl w:val="CD108324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FE5379"/>
    <w:multiLevelType w:val="hybridMultilevel"/>
    <w:tmpl w:val="9768D54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D7F0B59"/>
    <w:multiLevelType w:val="hybridMultilevel"/>
    <w:tmpl w:val="88EAEB3C"/>
    <w:lvl w:ilvl="0" w:tplc="3278A0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3E3209"/>
    <w:multiLevelType w:val="hybridMultilevel"/>
    <w:tmpl w:val="0E30A4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7DD4AF8"/>
    <w:multiLevelType w:val="hybridMultilevel"/>
    <w:tmpl w:val="8ECEFCDA"/>
    <w:lvl w:ilvl="0" w:tplc="266C64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  <w:szCs w:val="16"/>
      </w:rPr>
    </w:lvl>
    <w:lvl w:ilvl="1" w:tplc="22A437FC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F941ED"/>
    <w:multiLevelType w:val="hybridMultilevel"/>
    <w:tmpl w:val="31A62460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B434788"/>
    <w:multiLevelType w:val="multilevel"/>
    <w:tmpl w:val="0142A7A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CCA5DE6"/>
    <w:multiLevelType w:val="hybridMultilevel"/>
    <w:tmpl w:val="1F36E2A6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33F1123"/>
    <w:multiLevelType w:val="multilevel"/>
    <w:tmpl w:val="43C42F06"/>
    <w:lvl w:ilvl="0">
      <w:start w:val="13"/>
      <w:numFmt w:val="decimal"/>
      <w:lvlText w:val="%1"/>
      <w:lvlJc w:val="left"/>
      <w:pPr>
        <w:tabs>
          <w:tab w:val="num" w:pos="4860"/>
        </w:tabs>
        <w:ind w:left="4860" w:hanging="486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5100"/>
        </w:tabs>
        <w:ind w:left="5100" w:hanging="486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5340"/>
        </w:tabs>
        <w:ind w:left="5340" w:hanging="4860"/>
      </w:pPr>
      <w:rPr>
        <w:rFonts w:hint="default"/>
      </w:rPr>
    </w:lvl>
    <w:lvl w:ilvl="3">
      <w:start w:val="13"/>
      <w:numFmt w:val="decimal"/>
      <w:lvlText w:val="%1.%2.%3.%4"/>
      <w:lvlJc w:val="left"/>
      <w:pPr>
        <w:tabs>
          <w:tab w:val="num" w:pos="5580"/>
        </w:tabs>
        <w:ind w:left="5580" w:hanging="48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20"/>
        </w:tabs>
        <w:ind w:left="5820" w:hanging="48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60"/>
        </w:tabs>
        <w:ind w:left="6060" w:hanging="48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00"/>
        </w:tabs>
        <w:ind w:left="6300" w:hanging="48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48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80"/>
        </w:tabs>
        <w:ind w:left="6780" w:hanging="4860"/>
      </w:pPr>
      <w:rPr>
        <w:rFonts w:hint="default"/>
      </w:rPr>
    </w:lvl>
  </w:abstractNum>
  <w:abstractNum w:abstractNumId="38" w15:restartNumberingAfterBreak="0">
    <w:nsid w:val="7A486A30"/>
    <w:multiLevelType w:val="hybridMultilevel"/>
    <w:tmpl w:val="F6CEE62C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6F352E"/>
    <w:multiLevelType w:val="hybridMultilevel"/>
    <w:tmpl w:val="C6265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B8025BE"/>
    <w:multiLevelType w:val="multilevel"/>
    <w:tmpl w:val="3EF80D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1" w15:restartNumberingAfterBreak="0">
    <w:nsid w:val="7CC5679E"/>
    <w:multiLevelType w:val="multilevel"/>
    <w:tmpl w:val="C114A11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2" w15:restartNumberingAfterBreak="0">
    <w:nsid w:val="7D30697B"/>
    <w:multiLevelType w:val="hybridMultilevel"/>
    <w:tmpl w:val="D362E02E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D591AB7"/>
    <w:multiLevelType w:val="multilevel"/>
    <w:tmpl w:val="29ECB3A8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  <w:rPr>
        <w:b w:val="0"/>
      </w:rPr>
    </w:lvl>
    <w:lvl w:ilvl="1">
      <w:start w:val="1"/>
      <w:numFmt w:val="decimal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44" w15:restartNumberingAfterBreak="0">
    <w:nsid w:val="7DA27F11"/>
    <w:multiLevelType w:val="hybridMultilevel"/>
    <w:tmpl w:val="EE143D8C"/>
    <w:lvl w:ilvl="0" w:tplc="DE502856">
      <w:start w:val="1"/>
      <w:numFmt w:val="bullet"/>
      <w:lvlText w:val="-"/>
      <w:lvlJc w:val="left"/>
      <w:pPr>
        <w:ind w:left="1440" w:hanging="360"/>
      </w:pPr>
      <w:rPr>
        <w:rFonts w:ascii="Vrinda" w:hAnsi="Vrinda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FB647B"/>
    <w:multiLevelType w:val="hybridMultilevel"/>
    <w:tmpl w:val="9C2CED26"/>
    <w:lvl w:ilvl="0" w:tplc="CF42BF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43"/>
  </w:num>
  <w:num w:numId="4">
    <w:abstractNumId w:val="43"/>
    <w:lvlOverride w:ilvl="0">
      <w:startOverride w:val="3"/>
    </w:lvlOverride>
    <w:lvlOverride w:ilvl="1">
      <w:startOverride w:val="7"/>
    </w:lvlOverride>
  </w:num>
  <w:num w:numId="5">
    <w:abstractNumId w:val="11"/>
  </w:num>
  <w:num w:numId="6">
    <w:abstractNumId w:val="35"/>
  </w:num>
  <w:num w:numId="7">
    <w:abstractNumId w:val="41"/>
  </w:num>
  <w:num w:numId="8">
    <w:abstractNumId w:val="23"/>
  </w:num>
  <w:num w:numId="9">
    <w:abstractNumId w:val="0"/>
  </w:num>
  <w:num w:numId="10">
    <w:abstractNumId w:val="20"/>
  </w:num>
  <w:num w:numId="11">
    <w:abstractNumId w:val="13"/>
  </w:num>
  <w:num w:numId="12">
    <w:abstractNumId w:val="40"/>
  </w:num>
  <w:num w:numId="13">
    <w:abstractNumId w:val="34"/>
  </w:num>
  <w:num w:numId="14">
    <w:abstractNumId w:val="36"/>
  </w:num>
  <w:num w:numId="15">
    <w:abstractNumId w:val="18"/>
  </w:num>
  <w:num w:numId="16">
    <w:abstractNumId w:val="27"/>
  </w:num>
  <w:num w:numId="17">
    <w:abstractNumId w:val="21"/>
  </w:num>
  <w:num w:numId="18">
    <w:abstractNumId w:val="1"/>
  </w:num>
  <w:num w:numId="19">
    <w:abstractNumId w:val="44"/>
  </w:num>
  <w:num w:numId="20">
    <w:abstractNumId w:val="14"/>
  </w:num>
  <w:num w:numId="21">
    <w:abstractNumId w:val="2"/>
  </w:num>
  <w:num w:numId="22">
    <w:abstractNumId w:val="10"/>
  </w:num>
  <w:num w:numId="23">
    <w:abstractNumId w:val="28"/>
  </w:num>
  <w:num w:numId="24">
    <w:abstractNumId w:val="7"/>
  </w:num>
  <w:num w:numId="25">
    <w:abstractNumId w:val="45"/>
  </w:num>
  <w:num w:numId="26">
    <w:abstractNumId w:val="29"/>
  </w:num>
  <w:num w:numId="27">
    <w:abstractNumId w:val="6"/>
  </w:num>
  <w:num w:numId="28">
    <w:abstractNumId w:val="22"/>
  </w:num>
  <w:num w:numId="29">
    <w:abstractNumId w:val="16"/>
  </w:num>
  <w:num w:numId="30">
    <w:abstractNumId w:val="31"/>
  </w:num>
  <w:num w:numId="31">
    <w:abstractNumId w:val="39"/>
  </w:num>
  <w:num w:numId="32">
    <w:abstractNumId w:val="15"/>
  </w:num>
  <w:num w:numId="33">
    <w:abstractNumId w:val="3"/>
  </w:num>
  <w:num w:numId="34">
    <w:abstractNumId w:val="38"/>
  </w:num>
  <w:num w:numId="35">
    <w:abstractNumId w:val="25"/>
  </w:num>
  <w:num w:numId="36">
    <w:abstractNumId w:val="24"/>
  </w:num>
  <w:num w:numId="37">
    <w:abstractNumId w:val="17"/>
  </w:num>
  <w:num w:numId="38">
    <w:abstractNumId w:val="26"/>
  </w:num>
  <w:num w:numId="39">
    <w:abstractNumId w:val="8"/>
  </w:num>
  <w:num w:numId="40">
    <w:abstractNumId w:val="42"/>
  </w:num>
  <w:num w:numId="41">
    <w:abstractNumId w:val="4"/>
  </w:num>
  <w:num w:numId="42">
    <w:abstractNumId w:val="9"/>
  </w:num>
  <w:num w:numId="43">
    <w:abstractNumId w:val="33"/>
  </w:num>
  <w:num w:numId="44">
    <w:abstractNumId w:val="19"/>
  </w:num>
  <w:num w:numId="45">
    <w:abstractNumId w:val="5"/>
  </w:num>
  <w:num w:numId="46">
    <w:abstractNumId w:val="37"/>
  </w:num>
  <w:num w:numId="47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9AF"/>
    <w:rsid w:val="00002A88"/>
    <w:rsid w:val="000062AF"/>
    <w:rsid w:val="0001763A"/>
    <w:rsid w:val="00017691"/>
    <w:rsid w:val="00032773"/>
    <w:rsid w:val="0003329B"/>
    <w:rsid w:val="00043174"/>
    <w:rsid w:val="00045818"/>
    <w:rsid w:val="00056FA8"/>
    <w:rsid w:val="00066D24"/>
    <w:rsid w:val="00070AE3"/>
    <w:rsid w:val="0007614B"/>
    <w:rsid w:val="0007794B"/>
    <w:rsid w:val="00085F00"/>
    <w:rsid w:val="000A0D0C"/>
    <w:rsid w:val="000A0F97"/>
    <w:rsid w:val="000A29D9"/>
    <w:rsid w:val="000A2A4E"/>
    <w:rsid w:val="000A39D5"/>
    <w:rsid w:val="000A44BA"/>
    <w:rsid w:val="000A4F29"/>
    <w:rsid w:val="000B7B88"/>
    <w:rsid w:val="000E44B7"/>
    <w:rsid w:val="00103F5B"/>
    <w:rsid w:val="00114FD2"/>
    <w:rsid w:val="00130CA2"/>
    <w:rsid w:val="00134D4C"/>
    <w:rsid w:val="00141BF1"/>
    <w:rsid w:val="001469C2"/>
    <w:rsid w:val="00152C72"/>
    <w:rsid w:val="00157B22"/>
    <w:rsid w:val="0016463F"/>
    <w:rsid w:val="00173AE8"/>
    <w:rsid w:val="00176085"/>
    <w:rsid w:val="0018070C"/>
    <w:rsid w:val="001817A5"/>
    <w:rsid w:val="001865E1"/>
    <w:rsid w:val="001B3BA3"/>
    <w:rsid w:val="001B4565"/>
    <w:rsid w:val="001C5E5C"/>
    <w:rsid w:val="001D5FDD"/>
    <w:rsid w:val="001F2656"/>
    <w:rsid w:val="00205E54"/>
    <w:rsid w:val="002126BF"/>
    <w:rsid w:val="00216F54"/>
    <w:rsid w:val="00217155"/>
    <w:rsid w:val="0024112E"/>
    <w:rsid w:val="0025455C"/>
    <w:rsid w:val="00266AD9"/>
    <w:rsid w:val="00281D55"/>
    <w:rsid w:val="002B1418"/>
    <w:rsid w:val="002D1641"/>
    <w:rsid w:val="002D2E42"/>
    <w:rsid w:val="002D6CB3"/>
    <w:rsid w:val="002E543E"/>
    <w:rsid w:val="002F10E9"/>
    <w:rsid w:val="002F41D1"/>
    <w:rsid w:val="002F66EE"/>
    <w:rsid w:val="00303C49"/>
    <w:rsid w:val="00316578"/>
    <w:rsid w:val="00332DC3"/>
    <w:rsid w:val="00332FC1"/>
    <w:rsid w:val="00337A6D"/>
    <w:rsid w:val="003655D1"/>
    <w:rsid w:val="00366710"/>
    <w:rsid w:val="00370060"/>
    <w:rsid w:val="0037127E"/>
    <w:rsid w:val="0038063E"/>
    <w:rsid w:val="00383211"/>
    <w:rsid w:val="003971B7"/>
    <w:rsid w:val="00397CE8"/>
    <w:rsid w:val="003A00ED"/>
    <w:rsid w:val="003B2E7C"/>
    <w:rsid w:val="003B6F1C"/>
    <w:rsid w:val="003E28F0"/>
    <w:rsid w:val="003E4EEB"/>
    <w:rsid w:val="003F4264"/>
    <w:rsid w:val="00402183"/>
    <w:rsid w:val="0040571E"/>
    <w:rsid w:val="00421DA1"/>
    <w:rsid w:val="004325EA"/>
    <w:rsid w:val="00437F4B"/>
    <w:rsid w:val="00452C18"/>
    <w:rsid w:val="00455C77"/>
    <w:rsid w:val="004576D4"/>
    <w:rsid w:val="00471123"/>
    <w:rsid w:val="00482143"/>
    <w:rsid w:val="004850CB"/>
    <w:rsid w:val="004945E0"/>
    <w:rsid w:val="00494BD7"/>
    <w:rsid w:val="004A3FB4"/>
    <w:rsid w:val="004A45A6"/>
    <w:rsid w:val="004B02B3"/>
    <w:rsid w:val="004B7CC4"/>
    <w:rsid w:val="004D06B8"/>
    <w:rsid w:val="004D28CC"/>
    <w:rsid w:val="004D54D9"/>
    <w:rsid w:val="004D5B75"/>
    <w:rsid w:val="004F178A"/>
    <w:rsid w:val="0051259B"/>
    <w:rsid w:val="00515C43"/>
    <w:rsid w:val="00530FCA"/>
    <w:rsid w:val="00543C2D"/>
    <w:rsid w:val="005471BD"/>
    <w:rsid w:val="00557C8D"/>
    <w:rsid w:val="0056382E"/>
    <w:rsid w:val="005753E6"/>
    <w:rsid w:val="00581840"/>
    <w:rsid w:val="005849E1"/>
    <w:rsid w:val="0059564B"/>
    <w:rsid w:val="00595F97"/>
    <w:rsid w:val="005A5643"/>
    <w:rsid w:val="005B6864"/>
    <w:rsid w:val="005C6659"/>
    <w:rsid w:val="005D60A9"/>
    <w:rsid w:val="005D665E"/>
    <w:rsid w:val="005E0815"/>
    <w:rsid w:val="005F49C6"/>
    <w:rsid w:val="00604FE2"/>
    <w:rsid w:val="00620218"/>
    <w:rsid w:val="00621174"/>
    <w:rsid w:val="00634C5E"/>
    <w:rsid w:val="00636316"/>
    <w:rsid w:val="00637EA6"/>
    <w:rsid w:val="00642C17"/>
    <w:rsid w:val="00643449"/>
    <w:rsid w:val="0064378F"/>
    <w:rsid w:val="006450A7"/>
    <w:rsid w:val="00645DCD"/>
    <w:rsid w:val="00647CCA"/>
    <w:rsid w:val="00655435"/>
    <w:rsid w:val="00656514"/>
    <w:rsid w:val="006576CA"/>
    <w:rsid w:val="00657736"/>
    <w:rsid w:val="00663528"/>
    <w:rsid w:val="00670326"/>
    <w:rsid w:val="006708DA"/>
    <w:rsid w:val="0068108A"/>
    <w:rsid w:val="006A0007"/>
    <w:rsid w:val="006A25D7"/>
    <w:rsid w:val="006A2B89"/>
    <w:rsid w:val="006A3683"/>
    <w:rsid w:val="006C7F02"/>
    <w:rsid w:val="006D5F54"/>
    <w:rsid w:val="006E5B68"/>
    <w:rsid w:val="006F2C29"/>
    <w:rsid w:val="006F3029"/>
    <w:rsid w:val="006F3706"/>
    <w:rsid w:val="006F41A5"/>
    <w:rsid w:val="006F4560"/>
    <w:rsid w:val="00714C52"/>
    <w:rsid w:val="007156B6"/>
    <w:rsid w:val="00741C2B"/>
    <w:rsid w:val="00743525"/>
    <w:rsid w:val="00746FDA"/>
    <w:rsid w:val="00750C19"/>
    <w:rsid w:val="00752571"/>
    <w:rsid w:val="007566A4"/>
    <w:rsid w:val="00764E04"/>
    <w:rsid w:val="00771DD8"/>
    <w:rsid w:val="007725B1"/>
    <w:rsid w:val="00773844"/>
    <w:rsid w:val="00783A79"/>
    <w:rsid w:val="0078646D"/>
    <w:rsid w:val="00793D27"/>
    <w:rsid w:val="007949F4"/>
    <w:rsid w:val="0079559D"/>
    <w:rsid w:val="007C5310"/>
    <w:rsid w:val="007D1C75"/>
    <w:rsid w:val="007D79C4"/>
    <w:rsid w:val="007E74ED"/>
    <w:rsid w:val="007F4972"/>
    <w:rsid w:val="007F7308"/>
    <w:rsid w:val="008430DE"/>
    <w:rsid w:val="00850336"/>
    <w:rsid w:val="00876150"/>
    <w:rsid w:val="00885838"/>
    <w:rsid w:val="008B6420"/>
    <w:rsid w:val="008C6C32"/>
    <w:rsid w:val="008C735E"/>
    <w:rsid w:val="008D3A71"/>
    <w:rsid w:val="008E4629"/>
    <w:rsid w:val="008E79C2"/>
    <w:rsid w:val="009015CE"/>
    <w:rsid w:val="00905B74"/>
    <w:rsid w:val="00911DC8"/>
    <w:rsid w:val="00914160"/>
    <w:rsid w:val="00932551"/>
    <w:rsid w:val="00933A54"/>
    <w:rsid w:val="00951EC4"/>
    <w:rsid w:val="009720BC"/>
    <w:rsid w:val="00986366"/>
    <w:rsid w:val="009950A0"/>
    <w:rsid w:val="009952F0"/>
    <w:rsid w:val="009A3352"/>
    <w:rsid w:val="009A340E"/>
    <w:rsid w:val="009B5962"/>
    <w:rsid w:val="009C18CF"/>
    <w:rsid w:val="009C5D13"/>
    <w:rsid w:val="009D3EED"/>
    <w:rsid w:val="009E0FE8"/>
    <w:rsid w:val="009E4444"/>
    <w:rsid w:val="00A01A64"/>
    <w:rsid w:val="00A11093"/>
    <w:rsid w:val="00A21F2A"/>
    <w:rsid w:val="00A33962"/>
    <w:rsid w:val="00A34E92"/>
    <w:rsid w:val="00A400D9"/>
    <w:rsid w:val="00A408C5"/>
    <w:rsid w:val="00A53AEE"/>
    <w:rsid w:val="00A650FB"/>
    <w:rsid w:val="00A711A4"/>
    <w:rsid w:val="00A76C21"/>
    <w:rsid w:val="00A8447C"/>
    <w:rsid w:val="00A84AB9"/>
    <w:rsid w:val="00A9089A"/>
    <w:rsid w:val="00AA1978"/>
    <w:rsid w:val="00AA2EC0"/>
    <w:rsid w:val="00AA7898"/>
    <w:rsid w:val="00AB0F59"/>
    <w:rsid w:val="00AB3F4C"/>
    <w:rsid w:val="00AC138D"/>
    <w:rsid w:val="00AC1A03"/>
    <w:rsid w:val="00AD2B1B"/>
    <w:rsid w:val="00AD2F2C"/>
    <w:rsid w:val="00AE4880"/>
    <w:rsid w:val="00AF4C85"/>
    <w:rsid w:val="00B03307"/>
    <w:rsid w:val="00B1735D"/>
    <w:rsid w:val="00B20119"/>
    <w:rsid w:val="00B23D3E"/>
    <w:rsid w:val="00B57DCA"/>
    <w:rsid w:val="00B667C9"/>
    <w:rsid w:val="00B70A90"/>
    <w:rsid w:val="00B810C0"/>
    <w:rsid w:val="00B9037B"/>
    <w:rsid w:val="00B93E23"/>
    <w:rsid w:val="00B9674A"/>
    <w:rsid w:val="00BA2A29"/>
    <w:rsid w:val="00BB4E77"/>
    <w:rsid w:val="00BC4AE3"/>
    <w:rsid w:val="00BD3A32"/>
    <w:rsid w:val="00BE0A9D"/>
    <w:rsid w:val="00BE6C64"/>
    <w:rsid w:val="00BF14E9"/>
    <w:rsid w:val="00C01EFC"/>
    <w:rsid w:val="00C11832"/>
    <w:rsid w:val="00C124FE"/>
    <w:rsid w:val="00C15262"/>
    <w:rsid w:val="00C310D8"/>
    <w:rsid w:val="00C35789"/>
    <w:rsid w:val="00C369E2"/>
    <w:rsid w:val="00C41E38"/>
    <w:rsid w:val="00C643DA"/>
    <w:rsid w:val="00C86265"/>
    <w:rsid w:val="00C863BC"/>
    <w:rsid w:val="00C973D3"/>
    <w:rsid w:val="00CB22E4"/>
    <w:rsid w:val="00CC3937"/>
    <w:rsid w:val="00CC5E07"/>
    <w:rsid w:val="00CC69D3"/>
    <w:rsid w:val="00CE3C6A"/>
    <w:rsid w:val="00CE5135"/>
    <w:rsid w:val="00CF13B2"/>
    <w:rsid w:val="00CF271F"/>
    <w:rsid w:val="00D04730"/>
    <w:rsid w:val="00D073A6"/>
    <w:rsid w:val="00D075A6"/>
    <w:rsid w:val="00D07DB2"/>
    <w:rsid w:val="00D15CEE"/>
    <w:rsid w:val="00D2363D"/>
    <w:rsid w:val="00D261F1"/>
    <w:rsid w:val="00D52E73"/>
    <w:rsid w:val="00D65C7B"/>
    <w:rsid w:val="00D7295C"/>
    <w:rsid w:val="00D83033"/>
    <w:rsid w:val="00DA4379"/>
    <w:rsid w:val="00DA49C7"/>
    <w:rsid w:val="00DB38F6"/>
    <w:rsid w:val="00DB40C4"/>
    <w:rsid w:val="00DB6954"/>
    <w:rsid w:val="00DC1B3A"/>
    <w:rsid w:val="00DD26B0"/>
    <w:rsid w:val="00DE02EB"/>
    <w:rsid w:val="00DE3BF8"/>
    <w:rsid w:val="00E03F2C"/>
    <w:rsid w:val="00E106A4"/>
    <w:rsid w:val="00E14F7E"/>
    <w:rsid w:val="00E231A5"/>
    <w:rsid w:val="00E336DC"/>
    <w:rsid w:val="00E345FB"/>
    <w:rsid w:val="00E4419A"/>
    <w:rsid w:val="00E4427A"/>
    <w:rsid w:val="00E507A2"/>
    <w:rsid w:val="00E5088E"/>
    <w:rsid w:val="00E569D5"/>
    <w:rsid w:val="00E6770D"/>
    <w:rsid w:val="00E80D5F"/>
    <w:rsid w:val="00E839AF"/>
    <w:rsid w:val="00E92CE6"/>
    <w:rsid w:val="00E95A90"/>
    <w:rsid w:val="00EA7C59"/>
    <w:rsid w:val="00EB1702"/>
    <w:rsid w:val="00EB2A67"/>
    <w:rsid w:val="00EC5319"/>
    <w:rsid w:val="00ED3BA5"/>
    <w:rsid w:val="00EE05FB"/>
    <w:rsid w:val="00EE5EF0"/>
    <w:rsid w:val="00EF0589"/>
    <w:rsid w:val="00F04464"/>
    <w:rsid w:val="00F31EA1"/>
    <w:rsid w:val="00F37641"/>
    <w:rsid w:val="00F57265"/>
    <w:rsid w:val="00F62207"/>
    <w:rsid w:val="00F6244F"/>
    <w:rsid w:val="00F659E4"/>
    <w:rsid w:val="00F72C47"/>
    <w:rsid w:val="00F80D67"/>
    <w:rsid w:val="00FA5DB0"/>
    <w:rsid w:val="00FA7587"/>
    <w:rsid w:val="00FD495E"/>
    <w:rsid w:val="00FE3310"/>
    <w:rsid w:val="00FF3E13"/>
    <w:rsid w:val="00FF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B553C5"/>
  <w15:chartTrackingRefBased/>
  <w15:docId w15:val="{4342C736-930D-4511-873D-8AB853D1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ind w:firstLine="720"/>
      <w:jc w:val="center"/>
      <w:outlineLvl w:val="0"/>
    </w:pPr>
    <w:rPr>
      <w:b/>
      <w:sz w:val="36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b/>
      <w:sz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tabs>
        <w:tab w:val="left" w:pos="8804"/>
        <w:tab w:val="left" w:pos="9088"/>
        <w:tab w:val="left" w:pos="9230"/>
      </w:tabs>
      <w:ind w:right="-7"/>
      <w:jc w:val="center"/>
      <w:outlineLvl w:val="2"/>
    </w:pPr>
    <w:rPr>
      <w:b/>
      <w:spacing w:val="12"/>
      <w:sz w:val="36"/>
      <w:u w:val="single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snapToGrid w:val="0"/>
      <w:color w:val="000000"/>
      <w:sz w:val="24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40" w:firstLine="340"/>
      <w:jc w:val="center"/>
      <w:outlineLvl w:val="4"/>
    </w:pPr>
    <w:rPr>
      <w:b/>
      <w:spacing w:val="12"/>
      <w:sz w:val="32"/>
      <w:u w:val="single"/>
      <w:lang w:val="x-none" w:eastAsia="x-none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jc w:val="center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jc w:val="right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character" w:styleId="a4">
    <w:name w:val="page number"/>
    <w:basedOn w:val="a0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customStyle="1" w:styleId="11">
    <w:name w:val="Обычный1"/>
    <w:pPr>
      <w:widowControl w:val="0"/>
      <w:spacing w:line="260" w:lineRule="auto"/>
      <w:ind w:firstLine="320"/>
      <w:jc w:val="both"/>
    </w:pPr>
    <w:rPr>
      <w:snapToGrid w:val="0"/>
      <w:sz w:val="18"/>
    </w:rPr>
  </w:style>
  <w:style w:type="paragraph" w:customStyle="1" w:styleId="FR1">
    <w:name w:val="FR1"/>
    <w:pPr>
      <w:widowControl w:val="0"/>
      <w:spacing w:before="60"/>
      <w:ind w:firstLine="140"/>
      <w:jc w:val="both"/>
    </w:pPr>
    <w:rPr>
      <w:rFonts w:ascii="Arial" w:hAnsi="Arial"/>
      <w:snapToGrid w:val="0"/>
      <w:sz w:val="16"/>
    </w:rPr>
  </w:style>
  <w:style w:type="paragraph" w:styleId="12">
    <w:name w:val="toc 1"/>
    <w:basedOn w:val="a"/>
    <w:next w:val="a"/>
    <w:autoRedefine/>
    <w:semiHidden/>
    <w:rsid w:val="001D5FDD"/>
    <w:pPr>
      <w:tabs>
        <w:tab w:val="right" w:leader="dot" w:pos="9345"/>
      </w:tabs>
      <w:suppressAutoHyphens/>
      <w:spacing w:line="360" w:lineRule="auto"/>
      <w:ind w:firstLine="284"/>
      <w:jc w:val="center"/>
    </w:pPr>
    <w:rPr>
      <w:rFonts w:eastAsia="Times New Roman" w:cs="Arial"/>
      <w:bCs/>
      <w:sz w:val="28"/>
      <w:szCs w:val="28"/>
    </w:rPr>
  </w:style>
  <w:style w:type="paragraph" w:styleId="21">
    <w:name w:val="toc 2"/>
    <w:basedOn w:val="a"/>
    <w:next w:val="a"/>
    <w:autoRedefine/>
    <w:semiHidden/>
    <w:rsid w:val="00EE5EF0"/>
    <w:pPr>
      <w:spacing w:before="100" w:beforeAutospacing="1"/>
      <w:ind w:firstLine="284"/>
    </w:pPr>
    <w:rPr>
      <w:rFonts w:eastAsia="Times New Roman"/>
      <w:bCs/>
      <w:sz w:val="28"/>
      <w:szCs w:val="24"/>
    </w:rPr>
  </w:style>
  <w:style w:type="paragraph" w:styleId="31">
    <w:name w:val="toc 3"/>
    <w:basedOn w:val="a"/>
    <w:next w:val="a"/>
    <w:autoRedefine/>
    <w:semiHidden/>
    <w:rsid w:val="0016463F"/>
    <w:pPr>
      <w:ind w:left="240"/>
    </w:pPr>
    <w:rPr>
      <w:rFonts w:eastAsia="Times New Roman"/>
      <w:sz w:val="24"/>
    </w:rPr>
  </w:style>
  <w:style w:type="paragraph" w:styleId="22">
    <w:name w:val="Body Text Indent 2"/>
    <w:basedOn w:val="a"/>
    <w:pPr>
      <w:ind w:left="40" w:firstLine="340"/>
    </w:pPr>
    <w:rPr>
      <w:sz w:val="28"/>
    </w:rPr>
  </w:style>
  <w:style w:type="paragraph" w:styleId="32">
    <w:name w:val="Body Text Indent 3"/>
    <w:basedOn w:val="a"/>
    <w:pPr>
      <w:tabs>
        <w:tab w:val="left" w:pos="8804"/>
        <w:tab w:val="left" w:pos="9088"/>
        <w:tab w:val="left" w:pos="9230"/>
      </w:tabs>
      <w:ind w:right="-7" w:firstLine="851"/>
    </w:pPr>
    <w:rPr>
      <w:sz w:val="28"/>
    </w:rPr>
  </w:style>
  <w:style w:type="paragraph" w:styleId="a6">
    <w:name w:val="Body Text"/>
    <w:basedOn w:val="a"/>
    <w:rPr>
      <w:spacing w:val="12"/>
      <w:sz w:val="28"/>
    </w:rPr>
  </w:style>
  <w:style w:type="paragraph" w:styleId="33">
    <w:name w:val="Body Text 3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4"/>
    </w:rPr>
  </w:style>
  <w:style w:type="paragraph" w:styleId="23">
    <w:name w:val="Body Text 2"/>
    <w:basedOn w:val="a"/>
    <w:pPr>
      <w:tabs>
        <w:tab w:val="left" w:pos="8804"/>
        <w:tab w:val="left" w:pos="9088"/>
        <w:tab w:val="left" w:pos="9230"/>
      </w:tabs>
      <w:ind w:right="-7"/>
    </w:pPr>
    <w:rPr>
      <w:spacing w:val="12"/>
      <w:sz w:val="28"/>
    </w:rPr>
  </w:style>
  <w:style w:type="paragraph" w:styleId="a7">
    <w:name w:val="Body Text Indent"/>
    <w:basedOn w:val="a"/>
    <w:pPr>
      <w:spacing w:line="360" w:lineRule="auto"/>
      <w:ind w:firstLine="851"/>
    </w:pPr>
    <w:rPr>
      <w:sz w:val="28"/>
    </w:rPr>
  </w:style>
  <w:style w:type="paragraph" w:customStyle="1" w:styleId="210">
    <w:name w:val="Основной текст 21"/>
    <w:basedOn w:val="a"/>
    <w:pPr>
      <w:ind w:firstLine="567"/>
      <w:jc w:val="both"/>
    </w:pPr>
    <w:rPr>
      <w:snapToGrid w:val="0"/>
      <w:sz w:val="28"/>
    </w:rPr>
  </w:style>
  <w:style w:type="paragraph" w:customStyle="1" w:styleId="13">
    <w:name w:val="заголовок 1"/>
    <w:basedOn w:val="a"/>
    <w:next w:val="a"/>
    <w:pPr>
      <w:keepNext/>
      <w:ind w:left="360"/>
    </w:pPr>
    <w:rPr>
      <w:snapToGrid w:val="0"/>
      <w:sz w:val="28"/>
    </w:rPr>
  </w:style>
  <w:style w:type="paragraph" w:customStyle="1" w:styleId="24">
    <w:name w:val="заголовок 2"/>
    <w:basedOn w:val="a"/>
    <w:next w:val="a"/>
    <w:pPr>
      <w:keepNext/>
      <w:jc w:val="center"/>
    </w:pPr>
    <w:rPr>
      <w:snapToGrid w:val="0"/>
      <w:sz w:val="28"/>
    </w:rPr>
  </w:style>
  <w:style w:type="paragraph" w:customStyle="1" w:styleId="34">
    <w:name w:val="заголовок 3"/>
    <w:basedOn w:val="a"/>
    <w:next w:val="a"/>
    <w:pPr>
      <w:keepNext/>
    </w:pPr>
    <w:rPr>
      <w:snapToGrid w:val="0"/>
      <w:sz w:val="28"/>
    </w:rPr>
  </w:style>
  <w:style w:type="paragraph" w:styleId="a8">
    <w:name w:val="caption"/>
    <w:basedOn w:val="a"/>
    <w:next w:val="a"/>
    <w:qFormat/>
    <w:pPr>
      <w:widowControl w:val="0"/>
      <w:autoSpaceDE w:val="0"/>
      <w:autoSpaceDN w:val="0"/>
      <w:adjustRightInd w:val="0"/>
      <w:spacing w:line="360" w:lineRule="auto"/>
      <w:jc w:val="both"/>
    </w:pPr>
    <w:rPr>
      <w:sz w:val="28"/>
    </w:rPr>
  </w:style>
  <w:style w:type="paragraph" w:customStyle="1" w:styleId="14">
    <w:name w:val="Название1"/>
    <w:basedOn w:val="a"/>
    <w:qFormat/>
    <w:pPr>
      <w:jc w:val="center"/>
    </w:pPr>
    <w:rPr>
      <w:b/>
      <w:sz w:val="36"/>
    </w:rPr>
  </w:style>
  <w:style w:type="character" w:styleId="a9">
    <w:name w:val="Hyperlink"/>
    <w:rPr>
      <w:color w:val="0000FF"/>
      <w:u w:val="single"/>
    </w:rPr>
  </w:style>
  <w:style w:type="paragraph" w:styleId="41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character" w:customStyle="1" w:styleId="15">
    <w:name w:val="заголовок 1 Знак"/>
    <w:rPr>
      <w:noProof w:val="0"/>
      <w:snapToGrid w:val="0"/>
      <w:sz w:val="28"/>
      <w:lang w:val="ru-RU" w:eastAsia="ru-RU" w:bidi="ar-SA"/>
    </w:rPr>
  </w:style>
  <w:style w:type="character" w:customStyle="1" w:styleId="aa">
    <w:name w:val="Знак Знак"/>
    <w:rPr>
      <w:b/>
      <w:noProof w:val="0"/>
      <w:sz w:val="36"/>
      <w:u w:val="single"/>
      <w:lang w:val="ru-RU" w:eastAsia="ru-RU" w:bidi="ar-SA"/>
    </w:rPr>
  </w:style>
  <w:style w:type="paragraph" w:styleId="ab">
    <w:name w:val="Document Map"/>
    <w:basedOn w:val="a"/>
    <w:semiHidden/>
    <w:rsid w:val="00E839AF"/>
    <w:pPr>
      <w:shd w:val="clear" w:color="auto" w:fill="000080"/>
      <w:spacing w:line="360" w:lineRule="auto"/>
      <w:ind w:firstLine="720"/>
      <w:jc w:val="both"/>
    </w:pPr>
    <w:rPr>
      <w:rFonts w:eastAsia="Times New Roman"/>
      <w:sz w:val="24"/>
      <w:szCs w:val="28"/>
    </w:rPr>
  </w:style>
  <w:style w:type="paragraph" w:customStyle="1" w:styleId="ac">
    <w:name w:val="Формула"/>
    <w:basedOn w:val="a"/>
    <w:autoRedefine/>
    <w:pPr>
      <w:spacing w:before="240" w:after="240"/>
      <w:jc w:val="center"/>
    </w:pPr>
    <w:rPr>
      <w:rFonts w:eastAsia="Times New Roman"/>
      <w:sz w:val="26"/>
    </w:rPr>
  </w:style>
  <w:style w:type="paragraph" w:customStyle="1" w:styleId="ad">
    <w:name w:val="Рисунок"/>
    <w:basedOn w:val="a"/>
    <w:autoRedefine/>
    <w:pPr>
      <w:widowControl w:val="0"/>
      <w:spacing w:before="120" w:after="240"/>
      <w:jc w:val="center"/>
    </w:pPr>
    <w:rPr>
      <w:rFonts w:eastAsia="Times New Roman"/>
      <w:sz w:val="26"/>
    </w:rPr>
  </w:style>
  <w:style w:type="table" w:styleId="ae">
    <w:name w:val="Table Grid"/>
    <w:basedOn w:val="a1"/>
    <w:rsid w:val="00E839AF"/>
    <w:pPr>
      <w:spacing w:line="360" w:lineRule="auto"/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Абзац"/>
    <w:basedOn w:val="a"/>
    <w:rsid w:val="00E839AF"/>
    <w:pPr>
      <w:widowControl w:val="0"/>
      <w:suppressAutoHyphens/>
      <w:autoSpaceDE w:val="0"/>
      <w:ind w:firstLine="964"/>
      <w:jc w:val="both"/>
    </w:pPr>
    <w:rPr>
      <w:rFonts w:eastAsia="Times New Roman" w:cs="Arial"/>
      <w:sz w:val="24"/>
      <w:lang w:eastAsia="ar-SA"/>
    </w:rPr>
  </w:style>
  <w:style w:type="paragraph" w:customStyle="1" w:styleId="H3">
    <w:name w:val="H3"/>
    <w:basedOn w:val="a"/>
    <w:next w:val="a"/>
    <w:rsid w:val="00E839AF"/>
    <w:pPr>
      <w:keepNext/>
      <w:spacing w:before="100" w:after="100"/>
      <w:outlineLvl w:val="3"/>
    </w:pPr>
    <w:rPr>
      <w:rFonts w:eastAsia="Times New Roman"/>
      <w:b/>
      <w:snapToGrid w:val="0"/>
      <w:sz w:val="28"/>
    </w:rPr>
  </w:style>
  <w:style w:type="paragraph" w:customStyle="1" w:styleId="af0">
    <w:name w:val="Введ_зак"/>
    <w:basedOn w:val="1"/>
    <w:qFormat/>
    <w:rsid w:val="00E839AF"/>
    <w:pPr>
      <w:pageBreakBefore/>
      <w:suppressAutoHyphens/>
      <w:spacing w:before="240" w:after="360" w:line="360" w:lineRule="auto"/>
      <w:ind w:left="1135" w:firstLine="0"/>
    </w:pPr>
    <w:rPr>
      <w:rFonts w:eastAsia="Times New Roman" w:cs="Arial"/>
      <w:b w:val="0"/>
      <w:bCs/>
      <w:caps/>
      <w:kern w:val="32"/>
      <w:sz w:val="28"/>
      <w:szCs w:val="28"/>
      <w:u w:val="none"/>
      <w:lang w:val="en-US"/>
    </w:rPr>
  </w:style>
  <w:style w:type="paragraph" w:customStyle="1" w:styleId="af1">
    <w:name w:val="Рисунок_под"/>
    <w:basedOn w:val="ad"/>
    <w:autoRedefine/>
    <w:qFormat/>
    <w:rsid w:val="00E839AF"/>
    <w:pPr>
      <w:widowControl/>
      <w:spacing w:before="0" w:after="120" w:line="360" w:lineRule="auto"/>
      <w:ind w:firstLine="720"/>
    </w:pPr>
    <w:rPr>
      <w:sz w:val="28"/>
      <w:szCs w:val="28"/>
    </w:rPr>
  </w:style>
  <w:style w:type="paragraph" w:customStyle="1" w:styleId="16">
    <w:name w:val="1 Знак"/>
    <w:basedOn w:val="a"/>
    <w:rsid w:val="00DC1B3A"/>
    <w:pPr>
      <w:spacing w:after="160" w:line="240" w:lineRule="exact"/>
    </w:pPr>
    <w:rPr>
      <w:rFonts w:ascii="Verdana" w:eastAsia="Times New Roman" w:hAnsi="Verdana" w:cs="Verdana"/>
      <w:lang w:val="en-US" w:eastAsia="en-US"/>
    </w:rPr>
  </w:style>
  <w:style w:type="paragraph" w:styleId="af2">
    <w:name w:val="List Paragraph"/>
    <w:basedOn w:val="a"/>
    <w:qFormat/>
    <w:rsid w:val="001817A5"/>
    <w:pPr>
      <w:ind w:left="720"/>
      <w:contextualSpacing/>
    </w:pPr>
    <w:rPr>
      <w:rFonts w:eastAsia="Times New Roman"/>
      <w:sz w:val="24"/>
      <w:szCs w:val="24"/>
    </w:rPr>
  </w:style>
  <w:style w:type="character" w:customStyle="1" w:styleId="af3">
    <w:name w:val="Символ сноски"/>
    <w:rsid w:val="00BA2A29"/>
    <w:rPr>
      <w:vertAlign w:val="superscript"/>
    </w:rPr>
  </w:style>
  <w:style w:type="character" w:styleId="af4">
    <w:name w:val="Strong"/>
    <w:uiPriority w:val="22"/>
    <w:qFormat/>
    <w:rsid w:val="00BA2A29"/>
    <w:rPr>
      <w:b/>
      <w:bCs/>
    </w:rPr>
  </w:style>
  <w:style w:type="paragraph" w:styleId="af5">
    <w:name w:val="Normal (Web)"/>
    <w:basedOn w:val="a"/>
    <w:uiPriority w:val="99"/>
    <w:rsid w:val="00BA2A29"/>
    <w:pPr>
      <w:spacing w:before="280" w:after="119"/>
    </w:pPr>
    <w:rPr>
      <w:rFonts w:eastAsia="Times New Roman"/>
      <w:lang w:eastAsia="zh-CN"/>
    </w:rPr>
  </w:style>
  <w:style w:type="paragraph" w:customStyle="1" w:styleId="western">
    <w:name w:val="western"/>
    <w:basedOn w:val="a"/>
    <w:rsid w:val="00D073A6"/>
    <w:pPr>
      <w:spacing w:before="100" w:beforeAutospacing="1" w:after="119"/>
    </w:pPr>
    <w:rPr>
      <w:rFonts w:eastAsia="Times New Roman"/>
      <w:color w:val="000000"/>
      <w:sz w:val="24"/>
      <w:szCs w:val="24"/>
    </w:rPr>
  </w:style>
  <w:style w:type="character" w:customStyle="1" w:styleId="apple-converted-space">
    <w:name w:val="apple-converted-space"/>
    <w:rsid w:val="0078646D"/>
  </w:style>
  <w:style w:type="character" w:customStyle="1" w:styleId="mw-headline">
    <w:name w:val="mw-headline"/>
    <w:rsid w:val="0078646D"/>
  </w:style>
  <w:style w:type="character" w:customStyle="1" w:styleId="mw-editsection-bracket">
    <w:name w:val="mw-editsection-bracket"/>
    <w:rsid w:val="0078646D"/>
  </w:style>
  <w:style w:type="character" w:customStyle="1" w:styleId="mw-editsection">
    <w:name w:val="mw-editsection"/>
    <w:rsid w:val="00752571"/>
  </w:style>
  <w:style w:type="character" w:customStyle="1" w:styleId="mw-editsection-divider">
    <w:name w:val="mw-editsection-divider"/>
    <w:rsid w:val="00752571"/>
  </w:style>
  <w:style w:type="character" w:customStyle="1" w:styleId="20">
    <w:name w:val="Заголовок 2 Знак"/>
    <w:link w:val="2"/>
    <w:rsid w:val="00752571"/>
    <w:rPr>
      <w:b/>
      <w:sz w:val="32"/>
    </w:rPr>
  </w:style>
  <w:style w:type="character" w:customStyle="1" w:styleId="30">
    <w:name w:val="Заголовок 3 Знак"/>
    <w:link w:val="3"/>
    <w:uiPriority w:val="9"/>
    <w:rsid w:val="00752571"/>
    <w:rPr>
      <w:b/>
      <w:spacing w:val="12"/>
      <w:sz w:val="36"/>
      <w:u w:val="single"/>
    </w:rPr>
  </w:style>
  <w:style w:type="character" w:customStyle="1" w:styleId="40">
    <w:name w:val="Заголовок 4 Знак"/>
    <w:link w:val="4"/>
    <w:uiPriority w:val="9"/>
    <w:rsid w:val="00752571"/>
    <w:rPr>
      <w:snapToGrid w:val="0"/>
      <w:color w:val="000000"/>
      <w:sz w:val="24"/>
    </w:rPr>
  </w:style>
  <w:style w:type="character" w:customStyle="1" w:styleId="50">
    <w:name w:val="Заголовок 5 Знак"/>
    <w:link w:val="5"/>
    <w:uiPriority w:val="9"/>
    <w:rsid w:val="00752571"/>
    <w:rPr>
      <w:b/>
      <w:spacing w:val="12"/>
      <w:sz w:val="32"/>
      <w:u w:val="single"/>
    </w:rPr>
  </w:style>
  <w:style w:type="character" w:styleId="af6">
    <w:name w:val="FollowedHyperlink"/>
    <w:uiPriority w:val="99"/>
    <w:unhideWhenUsed/>
    <w:rsid w:val="00752571"/>
    <w:rPr>
      <w:color w:val="800080"/>
      <w:u w:val="single"/>
    </w:rPr>
  </w:style>
  <w:style w:type="paragraph" w:customStyle="1" w:styleId="af7">
    <w:name w:val="Знак"/>
    <w:basedOn w:val="a"/>
    <w:semiHidden/>
    <w:rsid w:val="00B810C0"/>
    <w:pPr>
      <w:spacing w:after="160" w:line="240" w:lineRule="exact"/>
    </w:pPr>
    <w:rPr>
      <w:rFonts w:eastAsia="Times New Roman"/>
      <w:sz w:val="24"/>
      <w:lang w:val="en-US" w:eastAsia="en-US"/>
    </w:rPr>
  </w:style>
  <w:style w:type="paragraph" w:customStyle="1" w:styleId="af8">
    <w:name w:val="МойТекст"/>
    <w:basedOn w:val="a"/>
    <w:link w:val="af9"/>
    <w:rsid w:val="00EE05FB"/>
    <w:pPr>
      <w:ind w:firstLine="900"/>
      <w:jc w:val="both"/>
    </w:pPr>
    <w:rPr>
      <w:rFonts w:eastAsia="Times New Roman"/>
      <w:sz w:val="28"/>
      <w:szCs w:val="24"/>
      <w:lang w:val="x-none" w:eastAsia="x-none"/>
    </w:rPr>
  </w:style>
  <w:style w:type="character" w:customStyle="1" w:styleId="af9">
    <w:name w:val="МойТекст Знак"/>
    <w:link w:val="af8"/>
    <w:rsid w:val="00EE05FB"/>
    <w:rPr>
      <w:rFonts w:eastAsia="Times New Roman"/>
      <w:sz w:val="28"/>
      <w:szCs w:val="24"/>
    </w:rPr>
  </w:style>
  <w:style w:type="character" w:customStyle="1" w:styleId="10">
    <w:name w:val="Заголовок 1 Знак"/>
    <w:link w:val="1"/>
    <w:rsid w:val="00EE05FB"/>
    <w:rPr>
      <w:b/>
      <w:sz w:val="36"/>
      <w:u w:val="single"/>
    </w:rPr>
  </w:style>
  <w:style w:type="paragraph" w:customStyle="1" w:styleId="afa">
    <w:name w:val="!Рисунок"/>
    <w:basedOn w:val="a"/>
    <w:link w:val="afb"/>
    <w:rsid w:val="00EE05FB"/>
    <w:pPr>
      <w:keepLines/>
      <w:spacing w:line="360" w:lineRule="auto"/>
      <w:jc w:val="center"/>
    </w:pPr>
    <w:rPr>
      <w:rFonts w:eastAsia="Times New Roman"/>
      <w:sz w:val="24"/>
      <w:szCs w:val="24"/>
      <w:lang w:val="x-none" w:eastAsia="x-none"/>
    </w:rPr>
  </w:style>
  <w:style w:type="paragraph" w:customStyle="1" w:styleId="afc">
    <w:name w:val="Подписи к рисункам"/>
    <w:basedOn w:val="a"/>
    <w:link w:val="afd"/>
    <w:rsid w:val="00EE05FB"/>
    <w:pPr>
      <w:spacing w:line="360" w:lineRule="auto"/>
      <w:ind w:firstLine="709"/>
      <w:jc w:val="both"/>
    </w:pPr>
    <w:rPr>
      <w:rFonts w:eastAsia="Times New Roman"/>
      <w:sz w:val="24"/>
      <w:szCs w:val="24"/>
      <w:u w:val="single"/>
      <w:lang w:val="x-none" w:eastAsia="x-none"/>
    </w:rPr>
  </w:style>
  <w:style w:type="character" w:customStyle="1" w:styleId="afd">
    <w:name w:val="Подписи к рисункам Знак"/>
    <w:link w:val="afc"/>
    <w:rsid w:val="00EE05FB"/>
    <w:rPr>
      <w:rFonts w:eastAsia="Times New Roman"/>
      <w:sz w:val="24"/>
      <w:szCs w:val="24"/>
      <w:u w:val="single"/>
    </w:rPr>
  </w:style>
  <w:style w:type="character" w:customStyle="1" w:styleId="afb">
    <w:name w:val="!Рисунок Знак"/>
    <w:link w:val="afa"/>
    <w:rsid w:val="00EE05FB"/>
    <w:rPr>
      <w:rFonts w:eastAsia="Times New Roman"/>
      <w:sz w:val="24"/>
      <w:szCs w:val="24"/>
    </w:rPr>
  </w:style>
  <w:style w:type="paragraph" w:styleId="afe">
    <w:name w:val="Balloon Text"/>
    <w:basedOn w:val="a"/>
    <w:link w:val="aff"/>
    <w:rsid w:val="00B1735D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rsid w:val="00B1735D"/>
    <w:rPr>
      <w:rFonts w:ascii="Tahoma" w:hAnsi="Tahoma" w:cs="Tahoma"/>
      <w:sz w:val="16"/>
      <w:szCs w:val="16"/>
    </w:rPr>
  </w:style>
  <w:style w:type="paragraph" w:customStyle="1" w:styleId="aff0">
    <w:name w:val="Рабочий"/>
    <w:basedOn w:val="a"/>
    <w:link w:val="aff1"/>
    <w:qFormat/>
    <w:rsid w:val="00BC4AE3"/>
    <w:pPr>
      <w:spacing w:after="200" w:line="276" w:lineRule="auto"/>
    </w:pPr>
    <w:rPr>
      <w:rFonts w:eastAsia="Calibri"/>
      <w:sz w:val="28"/>
      <w:szCs w:val="22"/>
      <w:lang w:eastAsia="en-US"/>
    </w:rPr>
  </w:style>
  <w:style w:type="character" w:customStyle="1" w:styleId="aff1">
    <w:name w:val="Рабочий Знак"/>
    <w:link w:val="aff0"/>
    <w:rsid w:val="00BC4AE3"/>
    <w:rPr>
      <w:rFonts w:eastAsia="Calibri"/>
      <w:sz w:val="28"/>
      <w:szCs w:val="22"/>
      <w:lang w:eastAsia="en-US"/>
    </w:rPr>
  </w:style>
  <w:style w:type="paragraph" w:styleId="aff2">
    <w:name w:val="TOC Heading"/>
    <w:basedOn w:val="1"/>
    <w:next w:val="a"/>
    <w:uiPriority w:val="39"/>
    <w:unhideWhenUsed/>
    <w:qFormat/>
    <w:rsid w:val="00C863BC"/>
    <w:pPr>
      <w:keepLines/>
      <w:spacing w:before="240" w:line="259" w:lineRule="auto"/>
      <w:ind w:firstLine="0"/>
      <w:jc w:val="left"/>
      <w:outlineLvl w:val="9"/>
    </w:pPr>
    <w:rPr>
      <w:rFonts w:ascii="Calibri Light" w:eastAsia="Times New Roman" w:hAnsi="Calibri Light"/>
      <w:b w:val="0"/>
      <w:color w:val="2E74B5"/>
      <w:sz w:val="32"/>
      <w:szCs w:val="32"/>
      <w:u w:val="none"/>
      <w:lang w:val="ru-RU" w:eastAsia="ru-RU"/>
    </w:rPr>
  </w:style>
  <w:style w:type="paragraph" w:customStyle="1" w:styleId="Default">
    <w:name w:val="Default"/>
    <w:rsid w:val="006F2C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7">
    <w:name w:val="Заголовок №1_"/>
    <w:link w:val="18"/>
    <w:rsid w:val="006F2C29"/>
    <w:rPr>
      <w:b/>
      <w:bCs/>
      <w:spacing w:val="-10"/>
      <w:sz w:val="30"/>
      <w:szCs w:val="30"/>
      <w:shd w:val="clear" w:color="auto" w:fill="FFFFFF"/>
    </w:rPr>
  </w:style>
  <w:style w:type="paragraph" w:customStyle="1" w:styleId="18">
    <w:name w:val="Заголовок №1"/>
    <w:basedOn w:val="a"/>
    <w:link w:val="17"/>
    <w:rsid w:val="006F2C29"/>
    <w:pPr>
      <w:widowControl w:val="0"/>
      <w:shd w:val="clear" w:color="auto" w:fill="FFFFFF"/>
      <w:spacing w:after="420" w:line="0" w:lineRule="atLeast"/>
      <w:ind w:hanging="2740"/>
      <w:outlineLvl w:val="0"/>
    </w:pPr>
    <w:rPr>
      <w:b/>
      <w:bCs/>
      <w:spacing w:val="-1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9459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21233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8;&#1077;&#1082;&#1089;&#1090;&#1086;&#1074;&#1099;&#1077;%20&#1092;&#1072;&#1081;&#1083;&#1099;\&#1064;&#1072;&#1073;&#1083;&#1086;&#1085;&#1099;\&#1050;&#1091;&#1088;&#1089;&#1086;&#1074;&#1086;&#1081;%20(&#1078;&#1080;&#1088;&#1085;.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D0788-0F62-49A5-A741-9075DDE23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Курсовой (жирн.)</Template>
  <TotalTime>116</TotalTime>
  <Pages>5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 н а л и з  ф и н а н с о в о й  у с т о й ч и в о с т и  п р е д п р и я т и я</vt:lpstr>
    </vt:vector>
  </TitlesOfParts>
  <Company>ДГАС ИТЦ</Company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 н а л и з  ф и н а н с о в о й  у с т о й ч и в о с т и  п р е д п р и я т и я</dc:title>
  <dc:subject/>
  <dc:creator>kalash</dc:creator>
  <cp:keywords/>
  <cp:lastModifiedBy>IcanSEE</cp:lastModifiedBy>
  <cp:revision>9</cp:revision>
  <cp:lastPrinted>2017-06-16T07:42:00Z</cp:lastPrinted>
  <dcterms:created xsi:type="dcterms:W3CDTF">2020-02-25T20:31:00Z</dcterms:created>
  <dcterms:modified xsi:type="dcterms:W3CDTF">2020-06-27T19:43:00Z</dcterms:modified>
</cp:coreProperties>
</file>